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A943" w14:textId="38639A6C" w:rsidR="00165BAF" w:rsidRPr="00E4043D" w:rsidRDefault="00E4043D" w:rsidP="00FF4427">
      <w:pPr>
        <w:pStyle w:val="ContactInfo"/>
        <w:tabs>
          <w:tab w:val="right" w:pos="8640"/>
        </w:tabs>
        <w:rPr>
          <w:b/>
          <w:bCs/>
          <w:sz w:val="24"/>
          <w:szCs w:val="24"/>
        </w:rPr>
      </w:pPr>
      <w:r w:rsidRPr="00E4043D">
        <w:rPr>
          <w:b/>
          <w:bCs/>
          <w:sz w:val="24"/>
          <w:szCs w:val="24"/>
        </w:rPr>
        <w:t>Mahmoud Ahmed Noor Elden Mahmoud</w:t>
      </w:r>
      <w:r w:rsidR="00FF4427">
        <w:rPr>
          <w:b/>
          <w:bCs/>
          <w:sz w:val="24"/>
          <w:szCs w:val="24"/>
        </w:rPr>
        <w:tab/>
      </w:r>
    </w:p>
    <w:p w14:paraId="5CBB31E0" w14:textId="284B8E0C" w:rsidR="00165BAF" w:rsidRPr="00DE7766" w:rsidRDefault="00111E37" w:rsidP="00165BAF">
      <w:pPr>
        <w:pStyle w:val="ContactInfo"/>
      </w:pPr>
      <w:r>
        <w:t xml:space="preserve">Address: </w:t>
      </w:r>
      <w:r w:rsidR="00E4043D">
        <w:t>Egypt–Giza–Warraq-Tanash</w:t>
      </w:r>
    </w:p>
    <w:p w14:paraId="1475439C" w14:textId="1206C04B" w:rsidR="00165BAF" w:rsidRDefault="00111E37" w:rsidP="00165BAF">
      <w:pPr>
        <w:pStyle w:val="ContactInfo"/>
      </w:pPr>
      <w:r>
        <w:t xml:space="preserve">Phone: </w:t>
      </w:r>
      <w:r w:rsidR="00610B8C">
        <w:t>+2</w:t>
      </w:r>
      <w:r w:rsidR="00E4043D">
        <w:t>01094188363</w:t>
      </w:r>
    </w:p>
    <w:p w14:paraId="71AF6AFF" w14:textId="4B6D47B0" w:rsidR="007001D6" w:rsidRDefault="00111E37" w:rsidP="00165BAF">
      <w:pPr>
        <w:pStyle w:val="ContactInfo"/>
      </w:pPr>
      <w:r>
        <w:t xml:space="preserve">Email: </w:t>
      </w:r>
      <w:hyperlink r:id="rId8" w:history="1">
        <w:r w:rsidRPr="006D313F">
          <w:rPr>
            <w:rStyle w:val="Hyperlink"/>
          </w:rPr>
          <w:t>mahmoudnoor917@gmail.com</w:t>
        </w:r>
      </w:hyperlink>
    </w:p>
    <w:p w14:paraId="5D9E4943" w14:textId="00FD58F3" w:rsidR="00111E37" w:rsidRDefault="00111E37" w:rsidP="00165BAF">
      <w:pPr>
        <w:pStyle w:val="ContactInfo"/>
      </w:pPr>
      <w:r>
        <w:t>Birthdate: 2002/03/28</w:t>
      </w:r>
    </w:p>
    <w:p w14:paraId="349613C6" w14:textId="0AF707A4" w:rsidR="00037810" w:rsidRDefault="00000000" w:rsidP="00037810">
      <w:pPr>
        <w:pStyle w:val="ContactInfo"/>
      </w:pPr>
      <w:hyperlink r:id="rId9" w:history="1">
        <w:r w:rsidR="00037810" w:rsidRPr="00037810">
          <w:rPr>
            <w:rStyle w:val="Hyperlink"/>
          </w:rPr>
          <w:t>LinkedIn</w:t>
        </w:r>
      </w:hyperlink>
      <w:r w:rsidR="00037810">
        <w:t xml:space="preserve">  </w:t>
      </w:r>
      <w:hyperlink r:id="rId10" w:history="1">
        <w:r w:rsidR="00037810" w:rsidRPr="00037810">
          <w:rPr>
            <w:rStyle w:val="Hyperlink"/>
          </w:rPr>
          <w:t>GitHub</w:t>
        </w:r>
      </w:hyperlink>
    </w:p>
    <w:p w14:paraId="71A8A2BC" w14:textId="77777777" w:rsidR="00165BAF" w:rsidRDefault="00000000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A21CA09167CC448AA5EAFE6E314EC876"/>
          </w:placeholder>
          <w:temporary/>
          <w:showingPlcHdr/>
          <w15:appearance w15:val="hidden"/>
        </w:sdtPr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2C096303" w14:textId="77777777" w:rsidTr="005C0355">
        <w:tc>
          <w:tcPr>
            <w:tcW w:w="8640" w:type="dxa"/>
          </w:tcPr>
          <w:p w14:paraId="6D77E7ED" w14:textId="3C70A758" w:rsidR="00033380" w:rsidRPr="00393B61" w:rsidRDefault="00F063E8" w:rsidP="00E4043D">
            <w:r w:rsidRPr="00F063E8">
              <w:rPr>
                <w:rFonts w:asciiTheme="majorBidi" w:hAnsiTheme="majorBidi" w:cstheme="majorBidi"/>
              </w:rPr>
              <w:t xml:space="preserve">I am a driven </w:t>
            </w:r>
            <w:r w:rsidR="00370663">
              <w:rPr>
                <w:rFonts w:asciiTheme="majorBidi" w:hAnsiTheme="majorBidi" w:cstheme="majorBidi"/>
              </w:rPr>
              <w:t>Python Developer</w:t>
            </w:r>
            <w:r w:rsidRPr="00F063E8">
              <w:rPr>
                <w:rFonts w:asciiTheme="majorBidi" w:hAnsiTheme="majorBidi" w:cstheme="majorBidi"/>
              </w:rPr>
              <w:t xml:space="preserve"> committed to developing high-performance applications while adhering to the principles of object-oriented programming and design patterns,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7047C4" w:rsidRPr="00F27188">
              <w:rPr>
                <w:rFonts w:asciiTheme="majorBidi" w:hAnsiTheme="majorBidi" w:cstheme="majorBidi"/>
              </w:rPr>
              <w:t>as well as writing a highly maintainable clean code</w:t>
            </w:r>
            <w:r w:rsidR="00EE1EDF">
              <w:rPr>
                <w:rFonts w:asciiTheme="majorBidi" w:hAnsiTheme="majorBidi" w:cstheme="majorBidi"/>
              </w:rPr>
              <w:t>.</w:t>
            </w:r>
          </w:p>
        </w:tc>
      </w:tr>
    </w:tbl>
    <w:p w14:paraId="7F2843ED" w14:textId="6828BD62" w:rsidR="00033380" w:rsidRPr="00033380" w:rsidRDefault="00E63FAB" w:rsidP="00033380">
      <w:pPr>
        <w:pStyle w:val="Heading1"/>
      </w:pPr>
      <w:r>
        <w:t>skills</w:t>
      </w:r>
    </w:p>
    <w:p w14:paraId="46C2D322" w14:textId="10927024" w:rsidR="00033380" w:rsidRPr="00116379" w:rsidRDefault="00E63FAB" w:rsidP="00033380">
      <w:pPr>
        <w:pStyle w:val="Heading2"/>
      </w:pPr>
      <w:r>
        <w:t xml:space="preserve">Programming </w:t>
      </w:r>
      <w:sdt>
        <w:sdtPr>
          <w:alias w:val="Languages:"/>
          <w:tag w:val="Languages:"/>
          <w:id w:val="1517655715"/>
          <w:placeholder>
            <w:docPart w:val="B4F50B6E48B045B6A9AC30EDE274B4D9"/>
          </w:placeholder>
          <w:temporary/>
          <w:showingPlcHdr/>
          <w15:appearance w15:val="hidden"/>
        </w:sdtPr>
        <w:sdtContent>
          <w:r w:rsidR="00033380" w:rsidRPr="00116379">
            <w:t>Languages</w:t>
          </w:r>
        </w:sdtContent>
      </w:sdt>
    </w:p>
    <w:p w14:paraId="3B2A98E4" w14:textId="51CCDDFF" w:rsidR="00033380" w:rsidRPr="00116379" w:rsidRDefault="00406C13" w:rsidP="00FC44A2">
      <w:pPr>
        <w:pStyle w:val="ListParagraph"/>
      </w:pPr>
      <w:r w:rsidRPr="00E4043D">
        <w:t>Python</w:t>
      </w:r>
      <w:r>
        <w:t>,</w:t>
      </w:r>
      <w:r w:rsidR="00FA0DB8">
        <w:t xml:space="preserve"> Django,</w:t>
      </w:r>
      <w:r>
        <w:t xml:space="preserve"> </w:t>
      </w:r>
      <w:r w:rsidR="007E1E27">
        <w:t xml:space="preserve">Java, </w:t>
      </w:r>
      <w:r w:rsidR="00CA6663" w:rsidRPr="00E4043D">
        <w:t>Java</w:t>
      </w:r>
      <w:r w:rsidR="00FA0DB8">
        <w:t xml:space="preserve"> SE</w:t>
      </w:r>
      <w:r w:rsidR="009D76F2">
        <w:t xml:space="preserve">, </w:t>
      </w:r>
      <w:r w:rsidR="00FA0DB8">
        <w:t>Docker, Kubernetes</w:t>
      </w:r>
      <w:r w:rsidR="007E1E27">
        <w:t xml:space="preserve">, </w:t>
      </w:r>
      <w:r w:rsidR="007E1E27" w:rsidRPr="00E4043D">
        <w:t>PHP</w:t>
      </w:r>
      <w:r w:rsidR="007E1E27">
        <w:t>,</w:t>
      </w:r>
      <w:r w:rsidR="007E1E27" w:rsidRPr="00E4043D">
        <w:t xml:space="preserve"> HTML, CSS</w:t>
      </w:r>
      <w:r w:rsidR="007E1E27">
        <w:t>, JavaScript, React, Bootstrap.</w:t>
      </w:r>
    </w:p>
    <w:p w14:paraId="44D559C9" w14:textId="77777777" w:rsidR="00033380" w:rsidRDefault="00000000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10390AECFDD548E8916BCD00BA846B49"/>
          </w:placeholder>
          <w:temporary/>
          <w:showingPlcHdr/>
          <w15:appearance w15:val="hidden"/>
        </w:sdtPr>
        <w:sdtContent>
          <w:r w:rsidR="00033380">
            <w:t>Software</w:t>
          </w:r>
        </w:sdtContent>
      </w:sdt>
    </w:p>
    <w:p w14:paraId="47E240D2" w14:textId="0A4C433B" w:rsidR="00033380" w:rsidRDefault="00E4043D" w:rsidP="00033380">
      <w:pPr>
        <w:pStyle w:val="ListParagraph"/>
      </w:pPr>
      <w:r w:rsidRPr="00E4043D">
        <w:t xml:space="preserve">Database: </w:t>
      </w:r>
      <w:r w:rsidR="006735B7" w:rsidRPr="00E4043D">
        <w:t>Oracle</w:t>
      </w:r>
      <w:r w:rsidR="003B3346">
        <w:t xml:space="preserve"> SQL</w:t>
      </w:r>
      <w:r w:rsidR="006735B7" w:rsidRPr="00E4043D">
        <w:t>, Microsoft</w:t>
      </w:r>
      <w:r w:rsidRPr="00E4043D">
        <w:t xml:space="preserve"> SQL Server</w:t>
      </w:r>
      <w:r w:rsidR="00F83367">
        <w:t>,</w:t>
      </w:r>
      <w:r w:rsidRPr="00E4043D">
        <w:t xml:space="preserve"> MySQL</w:t>
      </w:r>
      <w:r w:rsidR="00F83367">
        <w:t>, MongoDB, Firebas</w:t>
      </w:r>
      <w:r w:rsidR="006F2C6A">
        <w:t>e</w:t>
      </w:r>
    </w:p>
    <w:p w14:paraId="24AE8364" w14:textId="7BBD9942" w:rsidR="006735B7" w:rsidRDefault="006735B7" w:rsidP="006735B7">
      <w:pPr>
        <w:pStyle w:val="ListParagraph"/>
      </w:pPr>
      <w:r w:rsidRPr="00E4043D">
        <w:t>Platforms: Linux</w:t>
      </w:r>
      <w:r w:rsidR="00F27188">
        <w:t>, Ubuntu</w:t>
      </w:r>
      <w:r w:rsidRPr="00E4043D">
        <w:t>,</w:t>
      </w:r>
      <w:r w:rsidR="00E4043D" w:rsidRPr="00E4043D">
        <w:t xml:space="preserve"> Microsoft Windows® </w:t>
      </w:r>
      <w:r w:rsidR="00F27188">
        <w:t xml:space="preserve">xp, </w:t>
      </w:r>
      <w:r w:rsidR="00E4043D" w:rsidRPr="00E4043D">
        <w:t>7 ,10 and 11</w:t>
      </w:r>
    </w:p>
    <w:p w14:paraId="343C1784" w14:textId="46E5CC57" w:rsidR="006735B7" w:rsidRDefault="006735B7">
      <w:pPr>
        <w:pStyle w:val="Heading2"/>
      </w:pPr>
      <w:r>
        <w:t>Personal</w:t>
      </w:r>
    </w:p>
    <w:p w14:paraId="78DD122C" w14:textId="2237989C" w:rsidR="006735B7" w:rsidRDefault="006735B7" w:rsidP="006735B7">
      <w:pPr>
        <w:pStyle w:val="ListParagraph"/>
        <w:numPr>
          <w:ilvl w:val="0"/>
          <w:numId w:val="21"/>
        </w:numPr>
      </w:pPr>
      <w:r>
        <w:t xml:space="preserve">Good </w:t>
      </w:r>
      <w:r w:rsidR="00C335A7">
        <w:t>Problem-Solving</w:t>
      </w:r>
      <w:r>
        <w:t xml:space="preserve"> skills (used to train on codeforces</w:t>
      </w:r>
      <w:r w:rsidR="00406C13">
        <w:t>, leetCode</w:t>
      </w:r>
      <w:r>
        <w:t>)</w:t>
      </w:r>
    </w:p>
    <w:p w14:paraId="31AE83B6" w14:textId="43904E7F" w:rsidR="002214B3" w:rsidRDefault="002214B3" w:rsidP="006735B7">
      <w:pPr>
        <w:pStyle w:val="ListParagraph"/>
        <w:numPr>
          <w:ilvl w:val="0"/>
          <w:numId w:val="21"/>
        </w:numPr>
      </w:pPr>
      <w:r>
        <w:t>Write clean code</w:t>
      </w:r>
      <w:r w:rsidR="003004CE">
        <w:t xml:space="preserve"> while</w:t>
      </w:r>
      <w:r w:rsidRPr="002214B3">
        <w:t xml:space="preserve"> taking into consideration</w:t>
      </w:r>
      <w:r>
        <w:rPr>
          <w:rFonts w:hint="cs"/>
          <w:rtl/>
        </w:rPr>
        <w:t xml:space="preserve"> </w:t>
      </w:r>
      <w:r>
        <w:t>Software Engineering Principles</w:t>
      </w:r>
    </w:p>
    <w:p w14:paraId="0E744170" w14:textId="044D23CE" w:rsidR="002214B3" w:rsidRDefault="002214B3" w:rsidP="006735B7">
      <w:pPr>
        <w:pStyle w:val="ListParagraph"/>
        <w:numPr>
          <w:ilvl w:val="0"/>
          <w:numId w:val="21"/>
        </w:numPr>
      </w:pPr>
      <w:r>
        <w:t>Good</w:t>
      </w:r>
      <w:r w:rsidR="00643426">
        <w:t xml:space="preserve"> Understanding of</w:t>
      </w:r>
      <w:r>
        <w:t xml:space="preserve"> OOP </w:t>
      </w:r>
      <w:r w:rsidR="00B55478">
        <w:t xml:space="preserve">concepts </w:t>
      </w:r>
    </w:p>
    <w:p w14:paraId="266C55ED" w14:textId="3DF541C0" w:rsidR="009938A4" w:rsidRPr="006735B7" w:rsidRDefault="009938A4" w:rsidP="006735B7">
      <w:pPr>
        <w:pStyle w:val="ListParagraph"/>
        <w:numPr>
          <w:ilvl w:val="0"/>
          <w:numId w:val="21"/>
        </w:numPr>
      </w:pPr>
      <w:r>
        <w:t>Googling</w:t>
      </w:r>
    </w:p>
    <w:p w14:paraId="4410DA93" w14:textId="1D03531E" w:rsidR="00F44967" w:rsidRDefault="00F44967">
      <w:pPr>
        <w:pStyle w:val="Heading1"/>
      </w:pPr>
      <w:r>
        <w:t>Training</w:t>
      </w:r>
    </w:p>
    <w:p w14:paraId="23985EEC" w14:textId="49E65464" w:rsidR="00F44967" w:rsidRDefault="00F44967" w:rsidP="00F44967">
      <w:pPr>
        <w:pStyle w:val="ListParagraph"/>
        <w:numPr>
          <w:ilvl w:val="0"/>
          <w:numId w:val="22"/>
        </w:numPr>
      </w:pPr>
      <w:r>
        <w:t xml:space="preserve">Instant AI Diploma </w:t>
      </w:r>
    </w:p>
    <w:p w14:paraId="24405141" w14:textId="15C9AD6A" w:rsidR="00406C13" w:rsidRPr="00F44967" w:rsidRDefault="00406C13" w:rsidP="00F44967">
      <w:pPr>
        <w:pStyle w:val="ListParagraph"/>
        <w:numPr>
          <w:ilvl w:val="0"/>
          <w:numId w:val="22"/>
        </w:numPr>
      </w:pPr>
      <w:r>
        <w:t>Udacity’s Advanced Cloud DevOps Nanodegree</w:t>
      </w:r>
    </w:p>
    <w:p w14:paraId="494721A2" w14:textId="7F7B0A75" w:rsidR="00033380" w:rsidRDefault="00047CF0" w:rsidP="00033380">
      <w:pPr>
        <w:pStyle w:val="Heading1"/>
      </w:pPr>
      <w:r>
        <w:t>Projects</w:t>
      </w:r>
    </w:p>
    <w:p w14:paraId="77BEF528" w14:textId="2E360F48" w:rsidR="006E0A83" w:rsidRPr="00FA3E26" w:rsidRDefault="006E0A83" w:rsidP="006E0A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Web </w:t>
      </w:r>
    </w:p>
    <w:p w14:paraId="0FF71C4B" w14:textId="749C799B" w:rsidR="006E0A83" w:rsidRPr="00FB6C80" w:rsidRDefault="006E0A83" w:rsidP="00FC44A2">
      <w:pPr>
        <w:pStyle w:val="ListParagraph"/>
        <w:spacing w:line="240" w:lineRule="auto"/>
        <w:rPr>
          <w:b/>
          <w:bCs/>
          <w:sz w:val="20"/>
          <w:szCs w:val="20"/>
        </w:rPr>
      </w:pPr>
      <w:r>
        <w:t>Spotify Music Controller (React &amp; Django)</w:t>
      </w:r>
    </w:p>
    <w:p w14:paraId="1605160E" w14:textId="40A94401" w:rsidR="006E0A83" w:rsidRDefault="006E0A83" w:rsidP="00FC44A2">
      <w:pPr>
        <w:pStyle w:val="ListParagraph"/>
        <w:spacing w:line="240" w:lineRule="auto"/>
      </w:pPr>
      <w:r>
        <w:t>E-commerce</w:t>
      </w:r>
      <w:r w:rsidR="0030258A">
        <w:t xml:space="preserve"> (React)</w:t>
      </w:r>
    </w:p>
    <w:p w14:paraId="14234978" w14:textId="5AE538D0" w:rsidR="00504C75" w:rsidRDefault="00504C75" w:rsidP="00FC44A2">
      <w:pPr>
        <w:pStyle w:val="ListParagraph"/>
        <w:spacing w:line="240" w:lineRule="auto"/>
      </w:pPr>
      <w:r>
        <w:t>To-Do (React &amp; Django)</w:t>
      </w:r>
    </w:p>
    <w:p w14:paraId="26C16AD1" w14:textId="0C88D8B0" w:rsidR="00FC44A2" w:rsidRPr="00FB6C80" w:rsidRDefault="00FC44A2" w:rsidP="006E0A83">
      <w:pPr>
        <w:pStyle w:val="ListParagraph"/>
      </w:pPr>
      <w:r>
        <w:t>Exam Cell Automation (PHP)</w:t>
      </w:r>
    </w:p>
    <w:p w14:paraId="5A83A1F1" w14:textId="77777777" w:rsidR="006E0A83" w:rsidRPr="00FA3E26" w:rsidRDefault="006E0A83" w:rsidP="006E0A83">
      <w:pPr>
        <w:rPr>
          <w:b/>
          <w:bCs/>
          <w:sz w:val="20"/>
          <w:szCs w:val="20"/>
        </w:rPr>
      </w:pPr>
      <w:r w:rsidRPr="00FA3E26">
        <w:rPr>
          <w:b/>
          <w:bCs/>
          <w:sz w:val="20"/>
          <w:szCs w:val="20"/>
        </w:rPr>
        <w:t>Python</w:t>
      </w:r>
    </w:p>
    <w:p w14:paraId="06E88733" w14:textId="77777777" w:rsidR="006E0A83" w:rsidRPr="00FB6C80" w:rsidRDefault="006E0A83" w:rsidP="00FC44A2">
      <w:pPr>
        <w:pStyle w:val="ListParagraph"/>
        <w:spacing w:line="240" w:lineRule="auto"/>
        <w:rPr>
          <w:b/>
          <w:bCs/>
          <w:sz w:val="20"/>
          <w:szCs w:val="20"/>
        </w:rPr>
      </w:pPr>
      <w:r>
        <w:t>Library Management System</w:t>
      </w:r>
    </w:p>
    <w:p w14:paraId="2197718B" w14:textId="77777777" w:rsidR="006E0A83" w:rsidRPr="00FB6C80" w:rsidRDefault="006E0A83" w:rsidP="00FC44A2">
      <w:pPr>
        <w:pStyle w:val="ListParagraph"/>
        <w:spacing w:line="240" w:lineRule="auto"/>
        <w:rPr>
          <w:b/>
          <w:bCs/>
          <w:sz w:val="20"/>
          <w:szCs w:val="20"/>
        </w:rPr>
      </w:pPr>
      <w:r>
        <w:t>Ransomware (client, server)</w:t>
      </w:r>
    </w:p>
    <w:p w14:paraId="49EB95F2" w14:textId="77777777" w:rsidR="006E0A83" w:rsidRPr="00FB6C80" w:rsidRDefault="006E0A83" w:rsidP="00FC44A2">
      <w:pPr>
        <w:pStyle w:val="ListParagraph"/>
        <w:spacing w:line="240" w:lineRule="auto"/>
        <w:rPr>
          <w:b/>
          <w:bCs/>
          <w:sz w:val="20"/>
          <w:szCs w:val="20"/>
        </w:rPr>
      </w:pPr>
      <w:r>
        <w:t>Internet Download Manager</w:t>
      </w:r>
    </w:p>
    <w:p w14:paraId="6DE44472" w14:textId="77777777" w:rsidR="006E0A83" w:rsidRPr="00FB6C80" w:rsidRDefault="006E0A83" w:rsidP="00FC44A2">
      <w:pPr>
        <w:pStyle w:val="ListParagraph"/>
        <w:spacing w:line="240" w:lineRule="auto"/>
      </w:pPr>
      <w:r w:rsidRPr="00047CF0">
        <w:t xml:space="preserve">YouTube </w:t>
      </w:r>
      <w:r>
        <w:t>V</w:t>
      </w:r>
      <w:r w:rsidRPr="00047CF0">
        <w:t xml:space="preserve">ideo </w:t>
      </w:r>
      <w:r>
        <w:t>D</w:t>
      </w:r>
      <w:r w:rsidRPr="00047CF0">
        <w:t>ownloader</w:t>
      </w:r>
    </w:p>
    <w:p w14:paraId="45EC049A" w14:textId="43E1F2EE" w:rsidR="000A47F7" w:rsidRPr="00FA3E26" w:rsidRDefault="000A47F7" w:rsidP="00FA3E26">
      <w:pPr>
        <w:rPr>
          <w:b/>
          <w:bCs/>
          <w:sz w:val="20"/>
          <w:szCs w:val="20"/>
        </w:rPr>
      </w:pPr>
      <w:r w:rsidRPr="00FA3E26">
        <w:rPr>
          <w:b/>
          <w:bCs/>
          <w:sz w:val="20"/>
          <w:szCs w:val="20"/>
        </w:rPr>
        <w:t>AI</w:t>
      </w:r>
    </w:p>
    <w:p w14:paraId="75A7C082" w14:textId="4E4D2F3A" w:rsidR="00A83162" w:rsidRDefault="00A83162" w:rsidP="00FC44A2">
      <w:pPr>
        <w:pStyle w:val="ListParagraph"/>
        <w:numPr>
          <w:ilvl w:val="0"/>
          <w:numId w:val="22"/>
        </w:numPr>
        <w:spacing w:line="240" w:lineRule="auto"/>
      </w:pPr>
      <w:r>
        <w:t xml:space="preserve">Brain Tumor Prediction </w:t>
      </w:r>
    </w:p>
    <w:p w14:paraId="789CBCCA" w14:textId="44FB3EDF" w:rsidR="000A47F7" w:rsidRDefault="000A47F7" w:rsidP="00FC44A2">
      <w:pPr>
        <w:pStyle w:val="ListParagraph"/>
        <w:numPr>
          <w:ilvl w:val="0"/>
          <w:numId w:val="22"/>
        </w:numPr>
        <w:spacing w:line="240" w:lineRule="auto"/>
      </w:pPr>
      <w:r>
        <w:t>Face Detection on Live Videos</w:t>
      </w:r>
    </w:p>
    <w:p w14:paraId="34C3A25C" w14:textId="7DF7596B" w:rsidR="000A47F7" w:rsidRDefault="000B508B" w:rsidP="00FC44A2">
      <w:pPr>
        <w:pStyle w:val="ListParagraph"/>
        <w:numPr>
          <w:ilvl w:val="0"/>
          <w:numId w:val="22"/>
        </w:numPr>
        <w:spacing w:line="240" w:lineRule="auto"/>
      </w:pPr>
      <w:r>
        <w:t>Image Processing (GUI)</w:t>
      </w:r>
    </w:p>
    <w:p w14:paraId="542AEB68" w14:textId="0404EDC7" w:rsidR="00FA3E26" w:rsidRDefault="000A47F7" w:rsidP="00FA3E26">
      <w:pPr>
        <w:pStyle w:val="ListParagraph"/>
        <w:numPr>
          <w:ilvl w:val="0"/>
          <w:numId w:val="22"/>
        </w:numPr>
      </w:pPr>
      <w:r w:rsidRPr="000A47F7">
        <w:t>Twitter Sentiment Analysis &amp; Emotion Detection</w:t>
      </w:r>
    </w:p>
    <w:p w14:paraId="4C22B10D" w14:textId="77777777" w:rsidR="00370663" w:rsidRDefault="00370663" w:rsidP="00370663">
      <w:pPr>
        <w:pStyle w:val="ListParagraph"/>
        <w:numPr>
          <w:ilvl w:val="0"/>
          <w:numId w:val="0"/>
        </w:numPr>
        <w:ind w:left="900"/>
      </w:pPr>
    </w:p>
    <w:p w14:paraId="453F4B68" w14:textId="62DF3D4D" w:rsidR="00FA3E26" w:rsidRDefault="00FA3E26" w:rsidP="00FA3E26">
      <w:pPr>
        <w:rPr>
          <w:b/>
          <w:bCs/>
          <w:sz w:val="20"/>
          <w:szCs w:val="20"/>
        </w:rPr>
      </w:pPr>
      <w:r w:rsidRPr="00FA3E26">
        <w:rPr>
          <w:b/>
          <w:bCs/>
          <w:sz w:val="20"/>
          <w:szCs w:val="20"/>
        </w:rPr>
        <w:lastRenderedPageBreak/>
        <w:t>DevOps</w:t>
      </w:r>
    </w:p>
    <w:p w14:paraId="271CDC54" w14:textId="688C9CC0" w:rsidR="00FA3E26" w:rsidRDefault="00FA3E26" w:rsidP="00FA3E26">
      <w:pPr>
        <w:pStyle w:val="ListParagraph"/>
        <w:numPr>
          <w:ilvl w:val="0"/>
          <w:numId w:val="25"/>
        </w:numPr>
      </w:pPr>
      <w:r>
        <w:t>Created a full CI/CD Pipeline for a NodeJS Application on AWS using Infrastructure as Code, Ansible</w:t>
      </w:r>
      <w:r w:rsidR="00FA0DB8">
        <w:t xml:space="preserve"> and</w:t>
      </w:r>
      <w:r>
        <w:t xml:space="preserve"> CircleCi</w:t>
      </w:r>
    </w:p>
    <w:p w14:paraId="56FE7650" w14:textId="77777777" w:rsidR="000C20C5" w:rsidRPr="00FA3E26" w:rsidRDefault="000C20C5" w:rsidP="000C20C5">
      <w:pPr>
        <w:pStyle w:val="ListParagraph"/>
        <w:numPr>
          <w:ilvl w:val="0"/>
          <w:numId w:val="0"/>
        </w:numPr>
        <w:ind w:left="720"/>
      </w:pPr>
    </w:p>
    <w:p w14:paraId="0D95C8A1" w14:textId="77777777" w:rsidR="00FA3E26" w:rsidRPr="00FA3E26" w:rsidRDefault="00FA3E26" w:rsidP="00FA3E26">
      <w:pPr>
        <w:rPr>
          <w:b/>
          <w:bCs/>
          <w:sz w:val="20"/>
          <w:szCs w:val="20"/>
        </w:rPr>
      </w:pPr>
      <w:r w:rsidRPr="00FA3E26">
        <w:rPr>
          <w:b/>
          <w:bCs/>
          <w:sz w:val="20"/>
          <w:szCs w:val="20"/>
        </w:rPr>
        <w:t>Java</w:t>
      </w:r>
    </w:p>
    <w:p w14:paraId="463E85C8" w14:textId="11628D8A" w:rsidR="00FA3E26" w:rsidRDefault="00FA3E26" w:rsidP="00FA3E26">
      <w:pPr>
        <w:pStyle w:val="ListParagraph"/>
        <w:numPr>
          <w:ilvl w:val="0"/>
          <w:numId w:val="22"/>
        </w:numPr>
      </w:pPr>
      <w:r>
        <w:t>Hyper</w:t>
      </w:r>
      <w:r w:rsidR="00370663">
        <w:t xml:space="preserve"> Market</w:t>
      </w:r>
      <w:r>
        <w:t xml:space="preserve"> Management System (GUI, DB)</w:t>
      </w:r>
    </w:p>
    <w:p w14:paraId="679F1375" w14:textId="77777777" w:rsidR="00FA3E26" w:rsidRDefault="00FA3E26" w:rsidP="00FA3E26">
      <w:pPr>
        <w:pStyle w:val="ListParagraph"/>
        <w:numPr>
          <w:ilvl w:val="0"/>
          <w:numId w:val="22"/>
        </w:numPr>
      </w:pPr>
      <w:r>
        <w:t>Notepad (GUI)</w:t>
      </w:r>
    </w:p>
    <w:p w14:paraId="764A0350" w14:textId="2C10075E" w:rsidR="00FA3E26" w:rsidRDefault="00FA3E26" w:rsidP="00167FDC">
      <w:pPr>
        <w:pStyle w:val="ListParagraph"/>
        <w:numPr>
          <w:ilvl w:val="0"/>
          <w:numId w:val="22"/>
        </w:numPr>
      </w:pPr>
      <w:r>
        <w:t>File Encryptor (GUI)</w:t>
      </w:r>
    </w:p>
    <w:p w14:paraId="237EDEFB" w14:textId="77777777" w:rsidR="00300698" w:rsidRDefault="00000000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EB024E848490488A8022FE617D454576"/>
          </w:placeholder>
          <w:temporary/>
          <w:showingPlcHdr/>
          <w15:appearance w15:val="hidden"/>
        </w:sdtPr>
        <w:sdtContent>
          <w:r w:rsidR="00300698">
            <w:t>Education</w:t>
          </w:r>
        </w:sdtContent>
      </w:sdt>
    </w:p>
    <w:tbl>
      <w:tblPr>
        <w:tblW w:w="5083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593"/>
        <w:gridCol w:w="2190"/>
      </w:tblGrid>
      <w:tr w:rsidR="00300698" w:rsidRPr="00DE7766" w14:paraId="5F7CAA14" w14:textId="77777777" w:rsidTr="009938A4">
        <w:trPr>
          <w:trHeight w:val="265"/>
        </w:trPr>
        <w:tc>
          <w:tcPr>
            <w:tcW w:w="6593" w:type="dxa"/>
          </w:tcPr>
          <w:p w14:paraId="553CFCCD" w14:textId="72F1271D" w:rsidR="00300698" w:rsidRDefault="006735B7" w:rsidP="007D5AB6">
            <w:pPr>
              <w:pStyle w:val="Heading2"/>
            </w:pPr>
            <w:r w:rsidRPr="006735B7">
              <w:t>Faculty of computer</w:t>
            </w:r>
            <w:r w:rsidR="00C335A7">
              <w:t xml:space="preserve"> </w:t>
            </w:r>
            <w:r w:rsidR="00C335A7" w:rsidRPr="00C335A7">
              <w:t>science</w:t>
            </w:r>
            <w:r w:rsidRPr="006735B7">
              <w:t xml:space="preserve"> and Artificial intelligence</w:t>
            </w:r>
          </w:p>
          <w:p w14:paraId="6C71E799" w14:textId="6EB9D5BF" w:rsidR="00AA1ACB" w:rsidRPr="00AA1ACB" w:rsidRDefault="006735B7" w:rsidP="0037139D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11540E">
              <w:t xml:space="preserve">I am currently a student </w:t>
            </w:r>
            <w:r w:rsidR="00E30A14">
              <w:t>at</w:t>
            </w:r>
            <w:r w:rsidR="00111E37" w:rsidRPr="0011540E">
              <w:t xml:space="preserve"> Helwan University in</w:t>
            </w:r>
            <w:r w:rsidRPr="0011540E">
              <w:t xml:space="preserve"> </w:t>
            </w:r>
            <w:r w:rsidR="0037139D">
              <w:t xml:space="preserve">the last </w:t>
            </w:r>
            <w:r w:rsidRPr="0011540E">
              <w:t>year</w:t>
            </w:r>
            <w:r w:rsidR="0037139D">
              <w:rPr>
                <w:rFonts w:hint="cs"/>
                <w:rtl/>
              </w:rPr>
              <w:t xml:space="preserve"> </w:t>
            </w:r>
            <w:r w:rsidR="00111E37" w:rsidRPr="0011540E">
              <w:t>at the</w:t>
            </w:r>
            <w:r w:rsidRPr="0011540E">
              <w:t xml:space="preserve"> </w:t>
            </w:r>
            <w:r w:rsidR="00E30A14" w:rsidRPr="0011540E">
              <w:t>Medical Informatics</w:t>
            </w:r>
            <w:r w:rsidRPr="0011540E">
              <w:t xml:space="preserve"> department with GPA 3.7</w:t>
            </w:r>
            <w:r w:rsidR="00921E43">
              <w:rPr>
                <w:rFonts w:hint="cs"/>
                <w:rtl/>
              </w:rPr>
              <w:t>5</w:t>
            </w:r>
            <w:r w:rsidRPr="0011540E">
              <w:t xml:space="preserve"> (Excellent) </w:t>
            </w:r>
          </w:p>
        </w:tc>
        <w:tc>
          <w:tcPr>
            <w:tcW w:w="2190" w:type="dxa"/>
          </w:tcPr>
          <w:p w14:paraId="68CEC587" w14:textId="26E4910C" w:rsidR="00300698" w:rsidRPr="006962EF" w:rsidRDefault="003B3346" w:rsidP="006962EF">
            <w:pPr>
              <w:pStyle w:val="Dates"/>
            </w:pPr>
            <w:r>
              <w:t>2019-2023</w:t>
            </w:r>
          </w:p>
        </w:tc>
      </w:tr>
    </w:tbl>
    <w:p w14:paraId="6E2213CB" w14:textId="63D224F3" w:rsidR="0011540E" w:rsidRPr="0011540E" w:rsidRDefault="0011540E" w:rsidP="0011540E">
      <w:pPr>
        <w:tabs>
          <w:tab w:val="left" w:pos="3732"/>
        </w:tabs>
      </w:pPr>
    </w:p>
    <w:sectPr w:rsidR="0011540E" w:rsidRPr="0011540E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96C4" w14:textId="77777777" w:rsidR="00B74062" w:rsidRDefault="00B74062" w:rsidP="00580C51">
      <w:pPr>
        <w:spacing w:before="0" w:after="0" w:line="240" w:lineRule="auto"/>
      </w:pPr>
      <w:r>
        <w:separator/>
      </w:r>
    </w:p>
  </w:endnote>
  <w:endnote w:type="continuationSeparator" w:id="0">
    <w:p w14:paraId="59E4A3CF" w14:textId="77777777" w:rsidR="00B74062" w:rsidRDefault="00B7406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68D5" w14:textId="77777777" w:rsidR="00B74062" w:rsidRDefault="00B7406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B9187D9" w14:textId="77777777" w:rsidR="00B74062" w:rsidRDefault="00B74062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7B60181"/>
    <w:multiLevelType w:val="hybridMultilevel"/>
    <w:tmpl w:val="B4F6C3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3168"/>
    <w:multiLevelType w:val="hybridMultilevel"/>
    <w:tmpl w:val="37B0C5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9D7E3A"/>
    <w:multiLevelType w:val="hybridMultilevel"/>
    <w:tmpl w:val="969C79C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3D15DDD"/>
    <w:multiLevelType w:val="hybridMultilevel"/>
    <w:tmpl w:val="600063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A352160"/>
    <w:multiLevelType w:val="hybridMultilevel"/>
    <w:tmpl w:val="439060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A893AEF"/>
    <w:multiLevelType w:val="hybridMultilevel"/>
    <w:tmpl w:val="2D602E1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7CDE2B48"/>
    <w:multiLevelType w:val="hybridMultilevel"/>
    <w:tmpl w:val="B4F0F9F0"/>
    <w:lvl w:ilvl="0" w:tplc="190AE64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416324403">
    <w:abstractNumId w:val="22"/>
  </w:num>
  <w:num w:numId="2" w16cid:durableId="627514901">
    <w:abstractNumId w:val="15"/>
  </w:num>
  <w:num w:numId="3" w16cid:durableId="522859180">
    <w:abstractNumId w:val="10"/>
  </w:num>
  <w:num w:numId="4" w16cid:durableId="2013725503">
    <w:abstractNumId w:val="12"/>
  </w:num>
  <w:num w:numId="5" w16cid:durableId="1003749698">
    <w:abstractNumId w:val="13"/>
  </w:num>
  <w:num w:numId="6" w16cid:durableId="1075132010">
    <w:abstractNumId w:val="21"/>
  </w:num>
  <w:num w:numId="7" w16cid:durableId="1124613743">
    <w:abstractNumId w:val="20"/>
  </w:num>
  <w:num w:numId="8" w16cid:durableId="1248688391">
    <w:abstractNumId w:val="9"/>
  </w:num>
  <w:num w:numId="9" w16cid:durableId="1673297625">
    <w:abstractNumId w:val="7"/>
  </w:num>
  <w:num w:numId="10" w16cid:durableId="579407786">
    <w:abstractNumId w:val="6"/>
  </w:num>
  <w:num w:numId="11" w16cid:durableId="2085761732">
    <w:abstractNumId w:val="5"/>
  </w:num>
  <w:num w:numId="12" w16cid:durableId="698357340">
    <w:abstractNumId w:val="4"/>
  </w:num>
  <w:num w:numId="13" w16cid:durableId="1312515661">
    <w:abstractNumId w:val="8"/>
  </w:num>
  <w:num w:numId="14" w16cid:durableId="1951667041">
    <w:abstractNumId w:val="3"/>
  </w:num>
  <w:num w:numId="15" w16cid:durableId="1567915262">
    <w:abstractNumId w:val="2"/>
  </w:num>
  <w:num w:numId="16" w16cid:durableId="1818261020">
    <w:abstractNumId w:val="1"/>
  </w:num>
  <w:num w:numId="17" w16cid:durableId="805314888">
    <w:abstractNumId w:val="0"/>
  </w:num>
  <w:num w:numId="18" w16cid:durableId="1526943387">
    <w:abstractNumId w:val="23"/>
  </w:num>
  <w:num w:numId="19" w16cid:durableId="945501196">
    <w:abstractNumId w:val="24"/>
  </w:num>
  <w:num w:numId="20" w16cid:durableId="1925143636">
    <w:abstractNumId w:val="16"/>
  </w:num>
  <w:num w:numId="21" w16cid:durableId="2070765039">
    <w:abstractNumId w:val="11"/>
  </w:num>
  <w:num w:numId="22" w16cid:durableId="1821119961">
    <w:abstractNumId w:val="14"/>
  </w:num>
  <w:num w:numId="23" w16cid:durableId="1479230537">
    <w:abstractNumId w:val="19"/>
  </w:num>
  <w:num w:numId="24" w16cid:durableId="490678004">
    <w:abstractNumId w:val="17"/>
  </w:num>
  <w:num w:numId="25" w16cid:durableId="1672136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3D"/>
    <w:rsid w:val="000022EB"/>
    <w:rsid w:val="000214BD"/>
    <w:rsid w:val="00033380"/>
    <w:rsid w:val="00034F0A"/>
    <w:rsid w:val="00037810"/>
    <w:rsid w:val="000462F4"/>
    <w:rsid w:val="00047CF0"/>
    <w:rsid w:val="0006276C"/>
    <w:rsid w:val="000701B2"/>
    <w:rsid w:val="00075E73"/>
    <w:rsid w:val="00081583"/>
    <w:rsid w:val="000A47F7"/>
    <w:rsid w:val="000B0EE9"/>
    <w:rsid w:val="000B508B"/>
    <w:rsid w:val="000C20C5"/>
    <w:rsid w:val="000F174A"/>
    <w:rsid w:val="0010077D"/>
    <w:rsid w:val="00111E37"/>
    <w:rsid w:val="0011540E"/>
    <w:rsid w:val="00116379"/>
    <w:rsid w:val="0013567F"/>
    <w:rsid w:val="00165BAF"/>
    <w:rsid w:val="00167FDC"/>
    <w:rsid w:val="00170CCB"/>
    <w:rsid w:val="00177AA8"/>
    <w:rsid w:val="0018416C"/>
    <w:rsid w:val="001A42A0"/>
    <w:rsid w:val="001B4B27"/>
    <w:rsid w:val="001C3E3D"/>
    <w:rsid w:val="001E5979"/>
    <w:rsid w:val="001E5B98"/>
    <w:rsid w:val="002214B3"/>
    <w:rsid w:val="00225C4D"/>
    <w:rsid w:val="0025418C"/>
    <w:rsid w:val="00264F92"/>
    <w:rsid w:val="002911C8"/>
    <w:rsid w:val="002A0B18"/>
    <w:rsid w:val="003004CE"/>
    <w:rsid w:val="00300698"/>
    <w:rsid w:val="00301257"/>
    <w:rsid w:val="0030258A"/>
    <w:rsid w:val="00306C2A"/>
    <w:rsid w:val="00323AAA"/>
    <w:rsid w:val="00350347"/>
    <w:rsid w:val="00361AFB"/>
    <w:rsid w:val="003626D2"/>
    <w:rsid w:val="00370663"/>
    <w:rsid w:val="0037139D"/>
    <w:rsid w:val="00374E86"/>
    <w:rsid w:val="00375877"/>
    <w:rsid w:val="00393B61"/>
    <w:rsid w:val="003B3346"/>
    <w:rsid w:val="003D2DFE"/>
    <w:rsid w:val="003F5303"/>
    <w:rsid w:val="00406C13"/>
    <w:rsid w:val="0041118B"/>
    <w:rsid w:val="00455381"/>
    <w:rsid w:val="004A3D4E"/>
    <w:rsid w:val="004A5E9E"/>
    <w:rsid w:val="004C5C08"/>
    <w:rsid w:val="004D6619"/>
    <w:rsid w:val="004F6A8E"/>
    <w:rsid w:val="00504C75"/>
    <w:rsid w:val="00557584"/>
    <w:rsid w:val="0057279C"/>
    <w:rsid w:val="00580C51"/>
    <w:rsid w:val="005C0355"/>
    <w:rsid w:val="005C5D33"/>
    <w:rsid w:val="005F263D"/>
    <w:rsid w:val="00610B8C"/>
    <w:rsid w:val="00643426"/>
    <w:rsid w:val="006735B7"/>
    <w:rsid w:val="006962EF"/>
    <w:rsid w:val="006E0A83"/>
    <w:rsid w:val="006E2432"/>
    <w:rsid w:val="006F2C6A"/>
    <w:rsid w:val="007001D6"/>
    <w:rsid w:val="007047C4"/>
    <w:rsid w:val="00714E35"/>
    <w:rsid w:val="00723045"/>
    <w:rsid w:val="00763B99"/>
    <w:rsid w:val="00770100"/>
    <w:rsid w:val="007744CE"/>
    <w:rsid w:val="00790D50"/>
    <w:rsid w:val="007A2F12"/>
    <w:rsid w:val="007C5B9E"/>
    <w:rsid w:val="007D5AB6"/>
    <w:rsid w:val="007E14BB"/>
    <w:rsid w:val="007E1E27"/>
    <w:rsid w:val="0081132F"/>
    <w:rsid w:val="00817AC7"/>
    <w:rsid w:val="00834458"/>
    <w:rsid w:val="008639EB"/>
    <w:rsid w:val="00866CF9"/>
    <w:rsid w:val="008E18D5"/>
    <w:rsid w:val="0090731C"/>
    <w:rsid w:val="00907793"/>
    <w:rsid w:val="009077DC"/>
    <w:rsid w:val="00921E43"/>
    <w:rsid w:val="00942976"/>
    <w:rsid w:val="009548CA"/>
    <w:rsid w:val="00987217"/>
    <w:rsid w:val="009938A4"/>
    <w:rsid w:val="009D76F2"/>
    <w:rsid w:val="00A0124F"/>
    <w:rsid w:val="00A07D6A"/>
    <w:rsid w:val="00A3689B"/>
    <w:rsid w:val="00A768A7"/>
    <w:rsid w:val="00A83162"/>
    <w:rsid w:val="00A84E65"/>
    <w:rsid w:val="00AA1ACB"/>
    <w:rsid w:val="00AC26FD"/>
    <w:rsid w:val="00AF0D04"/>
    <w:rsid w:val="00AF1168"/>
    <w:rsid w:val="00B10606"/>
    <w:rsid w:val="00B54803"/>
    <w:rsid w:val="00B55478"/>
    <w:rsid w:val="00B6188D"/>
    <w:rsid w:val="00B74062"/>
    <w:rsid w:val="00B97A1E"/>
    <w:rsid w:val="00BB2B3D"/>
    <w:rsid w:val="00BC249D"/>
    <w:rsid w:val="00BE3BB1"/>
    <w:rsid w:val="00BF34D7"/>
    <w:rsid w:val="00C044D8"/>
    <w:rsid w:val="00C069B4"/>
    <w:rsid w:val="00C302EE"/>
    <w:rsid w:val="00C335A7"/>
    <w:rsid w:val="00C55F0B"/>
    <w:rsid w:val="00C57C87"/>
    <w:rsid w:val="00CA6663"/>
    <w:rsid w:val="00CD22BE"/>
    <w:rsid w:val="00CE42C1"/>
    <w:rsid w:val="00CF044B"/>
    <w:rsid w:val="00D02379"/>
    <w:rsid w:val="00D3324E"/>
    <w:rsid w:val="00D449BA"/>
    <w:rsid w:val="00D4662D"/>
    <w:rsid w:val="00D720EA"/>
    <w:rsid w:val="00D97489"/>
    <w:rsid w:val="00DE7766"/>
    <w:rsid w:val="00DF1560"/>
    <w:rsid w:val="00E30A14"/>
    <w:rsid w:val="00E33FCE"/>
    <w:rsid w:val="00E34C84"/>
    <w:rsid w:val="00E4043D"/>
    <w:rsid w:val="00E63FAB"/>
    <w:rsid w:val="00E64C2A"/>
    <w:rsid w:val="00E844D8"/>
    <w:rsid w:val="00E85ACE"/>
    <w:rsid w:val="00EE1EDF"/>
    <w:rsid w:val="00F063E8"/>
    <w:rsid w:val="00F27188"/>
    <w:rsid w:val="00F44967"/>
    <w:rsid w:val="00F510D1"/>
    <w:rsid w:val="00F57645"/>
    <w:rsid w:val="00F83367"/>
    <w:rsid w:val="00FA0DB8"/>
    <w:rsid w:val="00FA3E26"/>
    <w:rsid w:val="00FB6C80"/>
    <w:rsid w:val="00FC44A2"/>
    <w:rsid w:val="00FC74DF"/>
    <w:rsid w:val="00F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4A397"/>
  <w15:docId w15:val="{69C898A0-19FC-4DBC-9E39-38BC33CA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90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111E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moudnoor91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hmoud-A-No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hmoud-a-noo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1CA09167CC448AA5EAFE6E314EC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ED887-09FC-4AB6-B499-678F71025B2F}"/>
      </w:docPartPr>
      <w:docPartBody>
        <w:p w:rsidR="00890351" w:rsidRDefault="00E942CE">
          <w:pPr>
            <w:pStyle w:val="A21CA09167CC448AA5EAFE6E314EC876"/>
          </w:pPr>
          <w:r>
            <w:t>Summary</w:t>
          </w:r>
        </w:p>
      </w:docPartBody>
    </w:docPart>
    <w:docPart>
      <w:docPartPr>
        <w:name w:val="B4F50B6E48B045B6A9AC30EDE274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B09EC-4ED6-40DB-8F41-57CDCE6AB9EE}"/>
      </w:docPartPr>
      <w:docPartBody>
        <w:p w:rsidR="00890351" w:rsidRDefault="00E942CE">
          <w:pPr>
            <w:pStyle w:val="B4F50B6E48B045B6A9AC30EDE274B4D9"/>
          </w:pPr>
          <w:r w:rsidRPr="00116379">
            <w:t>Languages</w:t>
          </w:r>
        </w:p>
      </w:docPartBody>
    </w:docPart>
    <w:docPart>
      <w:docPartPr>
        <w:name w:val="10390AECFDD548E8916BCD00BA846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F56E0-4A69-4DCA-B3CD-E0A3C1086DAD}"/>
      </w:docPartPr>
      <w:docPartBody>
        <w:p w:rsidR="00890351" w:rsidRDefault="00E942CE">
          <w:pPr>
            <w:pStyle w:val="10390AECFDD548E8916BCD00BA846B49"/>
          </w:pPr>
          <w:r>
            <w:t>Software</w:t>
          </w:r>
        </w:p>
      </w:docPartBody>
    </w:docPart>
    <w:docPart>
      <w:docPartPr>
        <w:name w:val="EB024E848490488A8022FE617D454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6D15-014C-4AD4-8A51-156D17171DF9}"/>
      </w:docPartPr>
      <w:docPartBody>
        <w:p w:rsidR="00890351" w:rsidRDefault="00E942CE">
          <w:pPr>
            <w:pStyle w:val="EB024E848490488A8022FE617D45457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77"/>
    <w:rsid w:val="00047845"/>
    <w:rsid w:val="000A33F9"/>
    <w:rsid w:val="001102CA"/>
    <w:rsid w:val="0035493E"/>
    <w:rsid w:val="0037751A"/>
    <w:rsid w:val="003A6CCC"/>
    <w:rsid w:val="003B163C"/>
    <w:rsid w:val="003C2BD9"/>
    <w:rsid w:val="0041489F"/>
    <w:rsid w:val="004D5E77"/>
    <w:rsid w:val="00557842"/>
    <w:rsid w:val="005648FF"/>
    <w:rsid w:val="005A70BD"/>
    <w:rsid w:val="00663B17"/>
    <w:rsid w:val="006848FB"/>
    <w:rsid w:val="006C7F98"/>
    <w:rsid w:val="00847E8D"/>
    <w:rsid w:val="00851F08"/>
    <w:rsid w:val="00890351"/>
    <w:rsid w:val="00946D79"/>
    <w:rsid w:val="009868E5"/>
    <w:rsid w:val="00A11DA8"/>
    <w:rsid w:val="00B2740E"/>
    <w:rsid w:val="00B6462F"/>
    <w:rsid w:val="00BD66EF"/>
    <w:rsid w:val="00C04991"/>
    <w:rsid w:val="00C40581"/>
    <w:rsid w:val="00CA3871"/>
    <w:rsid w:val="00CC64FB"/>
    <w:rsid w:val="00E806D2"/>
    <w:rsid w:val="00E942CE"/>
    <w:rsid w:val="00F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CA09167CC448AA5EAFE6E314EC876">
    <w:name w:val="A21CA09167CC448AA5EAFE6E314EC876"/>
  </w:style>
  <w:style w:type="paragraph" w:customStyle="1" w:styleId="B4F50B6E48B045B6A9AC30EDE274B4D9">
    <w:name w:val="B4F50B6E48B045B6A9AC30EDE274B4D9"/>
  </w:style>
  <w:style w:type="paragraph" w:customStyle="1" w:styleId="10390AECFDD548E8916BCD00BA846B49">
    <w:name w:val="10390AECFDD548E8916BCD00BA846B49"/>
  </w:style>
  <w:style w:type="paragraph" w:customStyle="1" w:styleId="EB024E848490488A8022FE617D454576">
    <w:name w:val="EB024E848490488A8022FE617D454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10285-08D0-4C64-BB4F-67F817EB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115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 Noor</dc:creator>
  <cp:lastModifiedBy>Mahmoud20208209</cp:lastModifiedBy>
  <cp:revision>48</cp:revision>
  <dcterms:created xsi:type="dcterms:W3CDTF">2021-08-27T17:39:00Z</dcterms:created>
  <dcterms:modified xsi:type="dcterms:W3CDTF">2023-01-04T20:02:00Z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