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08F62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F72029" w14:textId="205D8B7A" w:rsidR="00692703" w:rsidRPr="002458AF" w:rsidRDefault="00A941CF" w:rsidP="00913946">
            <w:pPr>
              <w:pStyle w:val="Title"/>
              <w:rPr>
                <w:color w:val="404040" w:themeColor="text1" w:themeTint="BF"/>
              </w:rPr>
            </w:pPr>
            <w:r w:rsidRPr="002458AF">
              <w:rPr>
                <w:b/>
                <w:bCs/>
                <w:color w:val="404040" w:themeColor="text1" w:themeTint="BF"/>
              </w:rPr>
              <w:t>Mahmoud</w:t>
            </w:r>
            <w:r w:rsidR="00692703" w:rsidRPr="002458AF">
              <w:rPr>
                <w:color w:val="404040" w:themeColor="text1" w:themeTint="BF"/>
              </w:rPr>
              <w:t xml:space="preserve"> </w:t>
            </w:r>
            <w:r w:rsidRPr="002458AF">
              <w:rPr>
                <w:rStyle w:val="IntenseEmphasis"/>
                <w:color w:val="404040" w:themeColor="text1" w:themeTint="BF"/>
              </w:rPr>
              <w:t>Ahmed</w:t>
            </w:r>
          </w:p>
          <w:p w14:paraId="6A99BD01" w14:textId="57C58CF3" w:rsidR="00692703" w:rsidRPr="00CF1A49" w:rsidRDefault="00A941CF" w:rsidP="00913946">
            <w:pPr>
              <w:pStyle w:val="ContactInfo"/>
              <w:contextualSpacing w:val="0"/>
            </w:pPr>
            <w:r>
              <w:t>Egypt-Giza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DFDCD48747D4B509F5D483EB740819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+201094188363</w:t>
            </w:r>
          </w:p>
          <w:p w14:paraId="26F4AFCC" w14:textId="45F16A11" w:rsidR="00692703" w:rsidRPr="00CF1A49" w:rsidRDefault="00000000" w:rsidP="00913946">
            <w:pPr>
              <w:pStyle w:val="ContactInfoEmphasis"/>
              <w:contextualSpacing w:val="0"/>
            </w:pPr>
            <w:hyperlink r:id="rId7" w:history="1">
              <w:r w:rsidR="00A941CF" w:rsidRPr="0005236A">
                <w:rPr>
                  <w:rStyle w:val="Hyperlink"/>
                </w:rPr>
                <w:t>E-mail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C999EF524ED42AE8187D243DBCC29F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A941CF" w:rsidRPr="0005236A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0F73A318D804656B82F2ACEF1E1362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A941CF" w:rsidRPr="0005236A">
                <w:rPr>
                  <w:rStyle w:val="Hyperlink"/>
                </w:rPr>
                <w:t>GitHub</w:t>
              </w:r>
            </w:hyperlink>
          </w:p>
        </w:tc>
      </w:tr>
    </w:tbl>
    <w:p w14:paraId="15C5085E" w14:textId="42E7CB85" w:rsidR="001D5719" w:rsidRPr="00CF1A49" w:rsidRDefault="001D5719" w:rsidP="001D5719">
      <w:pPr>
        <w:pStyle w:val="Heading1"/>
      </w:pPr>
      <w:r>
        <w:t>Objectives</w:t>
      </w:r>
    </w:p>
    <w:tbl>
      <w:tblPr>
        <w:tblStyle w:val="TableGrid"/>
        <w:tblW w:w="544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199"/>
      </w:tblGrid>
      <w:tr w:rsidR="001D5719" w:rsidRPr="006E1507" w14:paraId="33A1FB33" w14:textId="77777777" w:rsidTr="001D5719">
        <w:trPr>
          <w:trHeight w:val="632"/>
        </w:trPr>
        <w:tc>
          <w:tcPr>
            <w:tcW w:w="10199" w:type="dxa"/>
          </w:tcPr>
          <w:p w14:paraId="0132F023" w14:textId="53C48B32" w:rsidR="001D5719" w:rsidRPr="006E1507" w:rsidRDefault="001D5719" w:rsidP="001D5719">
            <w:pPr>
              <w:pStyle w:val="ListBullet"/>
              <w:numPr>
                <w:ilvl w:val="0"/>
                <w:numId w:val="0"/>
              </w:numPr>
              <w:contextualSpacing w:val="0"/>
            </w:pPr>
            <w:r w:rsidRPr="001D5719">
              <w:t>To obtain a challenging Software Engineer position in a dynamic and innovative organization where I can utilize my technical and creative skills to develop Highly Maintainable, and Scalable Applications</w:t>
            </w:r>
            <w:r>
              <w:t xml:space="preserve"> and</w:t>
            </w:r>
            <w:r w:rsidRPr="001D5719">
              <w:t xml:space="preserve"> websites.</w:t>
            </w:r>
          </w:p>
        </w:tc>
      </w:tr>
    </w:tbl>
    <w:sdt>
      <w:sdtPr>
        <w:alias w:val="Skills:"/>
        <w:tag w:val="Skills:"/>
        <w:id w:val="-1044052647"/>
        <w:placeholder>
          <w:docPart w:val="0818AECC8F9F466EB378CADD61234E9D"/>
        </w:placeholder>
        <w:temporary/>
        <w:showingPlcHdr/>
        <w15:appearance w15:val="hidden"/>
      </w:sdtPr>
      <w:sdtContent>
        <w:p w14:paraId="39ED0432" w14:textId="77777777" w:rsidR="001D5719" w:rsidRPr="00CF1A49" w:rsidRDefault="001D5719" w:rsidP="001D5719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6120"/>
        <w:gridCol w:w="3240"/>
      </w:tblGrid>
      <w:tr w:rsidR="001D5719" w:rsidRPr="006E1507" w14:paraId="7FFD5901" w14:textId="77777777" w:rsidTr="009009E8">
        <w:tc>
          <w:tcPr>
            <w:tcW w:w="6120" w:type="dxa"/>
          </w:tcPr>
          <w:p w14:paraId="54C6D752" w14:textId="77777777" w:rsidR="001D5719" w:rsidRDefault="001D5719" w:rsidP="00934AAD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 w:rsidRPr="008B07DA"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Technical Skills</w:t>
            </w:r>
          </w:p>
          <w:p w14:paraId="2B3BB340" w14:textId="1F9D9933" w:rsidR="006B263F" w:rsidRPr="006B263F" w:rsidRDefault="006B263F" w:rsidP="006B263F">
            <w:pPr>
              <w:pStyle w:val="ListBullet"/>
            </w:pPr>
            <w:r w:rsidRPr="006B263F">
              <w:rPr>
                <w:b/>
                <w:bCs/>
              </w:rPr>
              <w:t>Programming Languages:</w:t>
            </w:r>
            <w:r w:rsidRPr="006B263F">
              <w:t xml:space="preserve"> </w:t>
            </w:r>
            <w:r w:rsidRPr="006B263F">
              <w:rPr>
                <w:sz w:val="20"/>
                <w:szCs w:val="20"/>
              </w:rPr>
              <w:t>Python, Java (Java SE), JavaScript, Node.js</w:t>
            </w:r>
          </w:p>
          <w:p w14:paraId="55E4BFFB" w14:textId="319F48B9" w:rsidR="006B263F" w:rsidRPr="006B263F" w:rsidRDefault="006B263F" w:rsidP="006B263F">
            <w:pPr>
              <w:pStyle w:val="ListBullet"/>
            </w:pPr>
            <w:r w:rsidRPr="006B263F">
              <w:rPr>
                <w:b/>
                <w:bCs/>
              </w:rPr>
              <w:t>Web Development:</w:t>
            </w:r>
            <w:r w:rsidRPr="006B263F">
              <w:t xml:space="preserve"> </w:t>
            </w:r>
            <w:r w:rsidRPr="006B263F">
              <w:rPr>
                <w:sz w:val="20"/>
                <w:szCs w:val="20"/>
              </w:rPr>
              <w:t xml:space="preserve">HTML, CSS, Bootstrap, Tailwind CSS, React, Next.js, </w:t>
            </w:r>
            <w:r w:rsidR="009009E8" w:rsidRPr="009009E8">
              <w:rPr>
                <w:sz w:val="20"/>
                <w:szCs w:val="20"/>
              </w:rPr>
              <w:t xml:space="preserve">Express.js, </w:t>
            </w:r>
            <w:r w:rsidRPr="006B263F">
              <w:rPr>
                <w:sz w:val="20"/>
                <w:szCs w:val="20"/>
              </w:rPr>
              <w:t>Django</w:t>
            </w:r>
          </w:p>
          <w:p w14:paraId="43A5D454" w14:textId="7B88073F" w:rsidR="006B263F" w:rsidRPr="006B263F" w:rsidRDefault="006B263F" w:rsidP="006B263F">
            <w:pPr>
              <w:pStyle w:val="ListBullet"/>
            </w:pPr>
            <w:r w:rsidRPr="006B263F">
              <w:rPr>
                <w:b/>
                <w:bCs/>
              </w:rPr>
              <w:t>Databases:</w:t>
            </w:r>
            <w:r w:rsidRPr="006B263F">
              <w:t xml:space="preserve"> </w:t>
            </w:r>
            <w:r w:rsidRPr="006B263F">
              <w:rPr>
                <w:sz w:val="20"/>
                <w:szCs w:val="20"/>
              </w:rPr>
              <w:t>Oracle SQL, MySQL, MongoDB, Firebase</w:t>
            </w:r>
          </w:p>
          <w:p w14:paraId="4BCF73AE" w14:textId="7B555A7C" w:rsidR="006B263F" w:rsidRPr="006B263F" w:rsidRDefault="006B263F" w:rsidP="006B263F">
            <w:pPr>
              <w:pStyle w:val="ListBullet"/>
            </w:pPr>
            <w:r w:rsidRPr="006B263F">
              <w:rPr>
                <w:b/>
                <w:bCs/>
              </w:rPr>
              <w:t>DevOps &amp; Containerization:</w:t>
            </w:r>
            <w:r w:rsidRPr="006B263F">
              <w:t xml:space="preserve"> </w:t>
            </w:r>
            <w:r w:rsidRPr="006B263F">
              <w:rPr>
                <w:sz w:val="20"/>
                <w:szCs w:val="20"/>
              </w:rPr>
              <w:t>Docker, Kubernetes</w:t>
            </w:r>
          </w:p>
          <w:p w14:paraId="7095B9E4" w14:textId="6060B4CD" w:rsidR="006B263F" w:rsidRPr="006B263F" w:rsidRDefault="006B263F" w:rsidP="006B263F">
            <w:pPr>
              <w:pStyle w:val="ListBullet"/>
            </w:pPr>
            <w:r w:rsidRPr="006B263F">
              <w:rPr>
                <w:b/>
                <w:bCs/>
              </w:rPr>
              <w:t>Version Control &amp; Collaboration:</w:t>
            </w:r>
            <w:r w:rsidRPr="006B263F">
              <w:t xml:space="preserve"> </w:t>
            </w:r>
            <w:r w:rsidRPr="006B263F">
              <w:rPr>
                <w:sz w:val="20"/>
                <w:szCs w:val="20"/>
              </w:rPr>
              <w:t>Git, GitHub</w:t>
            </w:r>
          </w:p>
          <w:p w14:paraId="48BB596D" w14:textId="6ABE1AA1" w:rsidR="006B263F" w:rsidRPr="006E1507" w:rsidRDefault="006B263F" w:rsidP="006B263F">
            <w:pPr>
              <w:pStyle w:val="ListBullet"/>
              <w:contextualSpacing w:val="0"/>
            </w:pPr>
            <w:r w:rsidRPr="006B263F">
              <w:rPr>
                <w:b/>
                <w:bCs/>
              </w:rPr>
              <w:t>Operating Systems:</w:t>
            </w:r>
            <w:r w:rsidRPr="006B263F">
              <w:t xml:space="preserve"> </w:t>
            </w:r>
            <w:r w:rsidRPr="009009E8">
              <w:rPr>
                <w:sz w:val="20"/>
                <w:szCs w:val="20"/>
              </w:rPr>
              <w:t>Linux, Windows</w:t>
            </w:r>
          </w:p>
        </w:tc>
        <w:tc>
          <w:tcPr>
            <w:tcW w:w="3240" w:type="dxa"/>
            <w:tcMar>
              <w:left w:w="360" w:type="dxa"/>
            </w:tcMar>
          </w:tcPr>
          <w:p w14:paraId="566294D8" w14:textId="77777777" w:rsidR="001D5719" w:rsidRDefault="001D5719" w:rsidP="00934AAD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Soft Skills</w:t>
            </w:r>
          </w:p>
          <w:p w14:paraId="1EF5120A" w14:textId="51E0376F" w:rsidR="001D5719" w:rsidRDefault="001D5719" w:rsidP="00934AAD">
            <w:pPr>
              <w:pStyle w:val="ListBullet"/>
              <w:contextualSpacing w:val="0"/>
            </w:pPr>
            <w:r>
              <w:t>research skills</w:t>
            </w:r>
          </w:p>
          <w:p w14:paraId="3AC1CEDE" w14:textId="5365A6A5" w:rsidR="001D5719" w:rsidRPr="006E1507" w:rsidRDefault="001D5719" w:rsidP="00934AAD">
            <w:pPr>
              <w:pStyle w:val="ListBullet"/>
              <w:contextualSpacing w:val="0"/>
            </w:pPr>
            <w:r w:rsidRPr="00E750C5">
              <w:t>problem</w:t>
            </w:r>
            <w:r>
              <w:t>-</w:t>
            </w:r>
            <w:r w:rsidRPr="00E750C5">
              <w:t>solv</w:t>
            </w:r>
            <w:r>
              <w:t xml:space="preserve">ing skills </w:t>
            </w:r>
          </w:p>
          <w:p w14:paraId="3829EE32" w14:textId="7DB6DBEF" w:rsidR="001D5719" w:rsidRPr="009009E8" w:rsidRDefault="001D5719" w:rsidP="00934AAD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9009E8">
              <w:rPr>
                <w:sz w:val="20"/>
                <w:szCs w:val="20"/>
              </w:rPr>
              <w:t>Teamwork and Collaboration</w:t>
            </w:r>
          </w:p>
          <w:p w14:paraId="3BA3BBF2" w14:textId="6B20516A" w:rsidR="001D5719" w:rsidRDefault="001D5719" w:rsidP="00934AAD">
            <w:pPr>
              <w:pStyle w:val="ListBullet"/>
              <w:contextualSpacing w:val="0"/>
            </w:pPr>
            <w:r>
              <w:t>communication skills</w:t>
            </w:r>
          </w:p>
          <w:p w14:paraId="2F7B5C12" w14:textId="77777777" w:rsidR="001D5719" w:rsidRDefault="001D5719" w:rsidP="00934AAD">
            <w:pPr>
              <w:pStyle w:val="ListBullet"/>
              <w:contextualSpacing w:val="0"/>
            </w:pPr>
            <w:r>
              <w:t>Adaptability</w:t>
            </w:r>
          </w:p>
          <w:p w14:paraId="136E0D35" w14:textId="55385DBA" w:rsidR="006B263F" w:rsidRPr="006E1507" w:rsidRDefault="006B263F" w:rsidP="006B263F">
            <w:pPr>
              <w:pStyle w:val="ListBullet"/>
              <w:contextualSpacing w:val="0"/>
            </w:pPr>
            <w:r>
              <w:t>Critical Thinking</w:t>
            </w:r>
          </w:p>
        </w:tc>
      </w:tr>
    </w:tbl>
    <w:p w14:paraId="45F0669F" w14:textId="6146EEC9" w:rsidR="004E01EB" w:rsidRPr="00CF1A49" w:rsidRDefault="002A2942" w:rsidP="004E01EB">
      <w:pPr>
        <w:pStyle w:val="Heading1"/>
      </w:pPr>
      <w:r>
        <w:t>Experience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617"/>
        <w:gridCol w:w="720"/>
      </w:tblGrid>
      <w:tr w:rsidR="00676542" w:rsidRPr="00CF1A49" w14:paraId="64970A77" w14:textId="77777777" w:rsidTr="00676542">
        <w:trPr>
          <w:gridAfter w:val="1"/>
          <w:wAfter w:w="716" w:type="dxa"/>
        </w:trPr>
        <w:tc>
          <w:tcPr>
            <w:tcW w:w="8574" w:type="dxa"/>
          </w:tcPr>
          <w:p w14:paraId="116F5E31" w14:textId="77777777" w:rsidR="00676542" w:rsidRPr="00CF1A49" w:rsidRDefault="00701E80" w:rsidP="004311D3">
            <w:pPr>
              <w:pStyle w:val="Heading3"/>
              <w:contextualSpacing w:val="0"/>
            </w:pPr>
            <w:r>
              <w:t>10</w:t>
            </w:r>
            <w:r w:rsidR="00676542">
              <w:t>/202</w:t>
            </w:r>
            <w:r>
              <w:t>0</w:t>
            </w:r>
            <w:r w:rsidR="00676542" w:rsidRPr="00CF1A49">
              <w:t xml:space="preserve"> – </w:t>
            </w:r>
            <w:r>
              <w:t>3</w:t>
            </w:r>
            <w:r w:rsidR="00676542">
              <w:t>/202</w:t>
            </w:r>
            <w:r>
              <w:t>1</w:t>
            </w:r>
          </w:p>
          <w:p w14:paraId="787D408F" w14:textId="1F804062" w:rsidR="00676542" w:rsidRPr="00CF1A49" w:rsidRDefault="00E15DFD" w:rsidP="004311D3">
            <w:pPr>
              <w:pStyle w:val="Heading2"/>
              <w:contextualSpacing w:val="0"/>
            </w:pPr>
            <w:r>
              <w:t>AI dIPLOMA</w:t>
            </w:r>
            <w:r w:rsidR="00676542" w:rsidRPr="00CF1A49">
              <w:t xml:space="preserve">, </w:t>
            </w:r>
            <w:r>
              <w:rPr>
                <w:rStyle w:val="SubtleReference"/>
              </w:rPr>
              <w:t>INSTANT</w:t>
            </w:r>
          </w:p>
          <w:p w14:paraId="7822A814" w14:textId="1547F225" w:rsidR="00676542" w:rsidRPr="00CF1A49" w:rsidRDefault="003F625E" w:rsidP="004311D3">
            <w:pPr>
              <w:contextualSpacing w:val="0"/>
            </w:pPr>
            <w:r w:rsidRPr="003F625E">
              <w:t>Throughout this diploma, I developed various Machine Learning and Deep Learning projects and obtained extensive expertise with data analysis using Pandas and NumPy.</w:t>
            </w:r>
            <w:r w:rsidR="00E15DFD">
              <w:t xml:space="preserve">  </w:t>
            </w:r>
          </w:p>
        </w:tc>
      </w:tr>
      <w:tr w:rsidR="00676542" w:rsidRPr="00CF1A49" w14:paraId="1BF11F77" w14:textId="77777777" w:rsidTr="00676542">
        <w:trPr>
          <w:gridAfter w:val="1"/>
          <w:wAfter w:w="716" w:type="dxa"/>
        </w:trPr>
        <w:tc>
          <w:tcPr>
            <w:tcW w:w="8574" w:type="dxa"/>
          </w:tcPr>
          <w:p w14:paraId="17511075" w14:textId="77777777" w:rsidR="00676542" w:rsidRDefault="00676542" w:rsidP="004311D3">
            <w:pPr>
              <w:pStyle w:val="Heading3"/>
            </w:pPr>
          </w:p>
        </w:tc>
      </w:tr>
      <w:tr w:rsidR="00676542" w:rsidRPr="00CF1A49" w14:paraId="5BB00C56" w14:textId="77777777" w:rsidTr="00676542">
        <w:tc>
          <w:tcPr>
            <w:tcW w:w="9290" w:type="dxa"/>
            <w:gridSpan w:val="2"/>
          </w:tcPr>
          <w:p w14:paraId="4032E1EB" w14:textId="77777777" w:rsidR="00676542" w:rsidRDefault="00676542" w:rsidP="00676542">
            <w:pPr>
              <w:pStyle w:val="Heading3"/>
            </w:pPr>
            <w:r>
              <w:t>09/2021 – 10/2021</w:t>
            </w:r>
          </w:p>
          <w:p w14:paraId="7B11BB40" w14:textId="1DEAD284" w:rsidR="00676542" w:rsidRDefault="00676542" w:rsidP="00676542">
            <w:pPr>
              <w:pStyle w:val="Heading2"/>
            </w:pPr>
            <w:r>
              <w:t xml:space="preserve">Oracle Database, </w:t>
            </w:r>
            <w:r w:rsidR="00E15DFD">
              <w:rPr>
                <w:rStyle w:val="SubtleReference"/>
              </w:rPr>
              <w:t>Ezz Steel</w:t>
            </w:r>
          </w:p>
          <w:p w14:paraId="479C8BE8" w14:textId="3999004E" w:rsidR="00676542" w:rsidRPr="00CF1A49" w:rsidRDefault="002B012C" w:rsidP="00676542">
            <w:pPr>
              <w:contextualSpacing w:val="0"/>
            </w:pPr>
            <w:r>
              <w:t>During this training</w:t>
            </w:r>
            <w:r w:rsidR="009543FD">
              <w:t>,</w:t>
            </w:r>
            <w:r>
              <w:t xml:space="preserve"> I learned about PL/SQL, Aggregate functions, Triggers, subqueries, and advanced SQL commands</w:t>
            </w:r>
          </w:p>
        </w:tc>
      </w:tr>
      <w:tr w:rsidR="00676542" w:rsidRPr="00CF1A49" w14:paraId="25771B5A" w14:textId="77777777" w:rsidTr="00676542">
        <w:trPr>
          <w:trHeight w:val="670"/>
        </w:trPr>
        <w:tc>
          <w:tcPr>
            <w:tcW w:w="9290" w:type="dxa"/>
            <w:gridSpan w:val="2"/>
            <w:tcMar>
              <w:top w:w="216" w:type="dxa"/>
            </w:tcMar>
          </w:tcPr>
          <w:p w14:paraId="19414250" w14:textId="77777777" w:rsidR="00676542" w:rsidRPr="00CF1A49" w:rsidRDefault="00676542" w:rsidP="00676542">
            <w:pPr>
              <w:pStyle w:val="Heading3"/>
              <w:contextualSpacing w:val="0"/>
            </w:pPr>
            <w:r>
              <w:t>07/2022</w:t>
            </w:r>
            <w:r w:rsidRPr="00CF1A49">
              <w:t xml:space="preserve"> – </w:t>
            </w:r>
            <w:r>
              <w:t>11/2022</w:t>
            </w:r>
          </w:p>
          <w:p w14:paraId="7799A9B6" w14:textId="77777777" w:rsidR="00676542" w:rsidRPr="00CF1A49" w:rsidRDefault="00676542" w:rsidP="00676542">
            <w:pPr>
              <w:pStyle w:val="Heading2"/>
              <w:contextualSpacing w:val="0"/>
            </w:pPr>
            <w:r w:rsidRPr="001C5B0B">
              <w:t>Advanced Cloud DevOps Nanodegree</w:t>
            </w:r>
            <w:r w:rsidRPr="00CF1A49">
              <w:t xml:space="preserve">, </w:t>
            </w:r>
            <w:r>
              <w:rPr>
                <w:rStyle w:val="SubtleReference"/>
              </w:rPr>
              <w:t>Udacity</w:t>
            </w:r>
          </w:p>
          <w:p w14:paraId="4924D7C9" w14:textId="6304CF04" w:rsidR="00676542" w:rsidRDefault="00676542" w:rsidP="00676542">
            <w:r>
              <w:t>During this nano degree</w:t>
            </w:r>
            <w:r w:rsidR="009543FD">
              <w:t>,</w:t>
            </w:r>
            <w:r>
              <w:t xml:space="preserve"> I gained excellent experience in AWS, Infrastructure as code, </w:t>
            </w:r>
            <w:proofErr w:type="spellStart"/>
            <w:r>
              <w:t>Circleci</w:t>
            </w:r>
            <w:proofErr w:type="spellEnd"/>
            <w:r>
              <w:t>, Ansible</w:t>
            </w:r>
            <w:r w:rsidR="009543FD">
              <w:t>,</w:t>
            </w:r>
            <w:r>
              <w:t xml:space="preserve"> and CI/CD Pipeline</w:t>
            </w:r>
            <w:r w:rsidR="003F625E">
              <w:t>s</w:t>
            </w:r>
          </w:p>
        </w:tc>
      </w:tr>
    </w:tbl>
    <w:sdt>
      <w:sdtPr>
        <w:alias w:val="Education:"/>
        <w:tag w:val="Education:"/>
        <w:id w:val="-415792477"/>
        <w:placeholder>
          <w:docPart w:val="9E4C9797442D498CA6448C5E569B6338"/>
        </w:placeholder>
        <w:temporary/>
        <w:showingPlcHdr/>
        <w15:appearance w15:val="hidden"/>
      </w:sdtPr>
      <w:sdtContent>
        <w:p w14:paraId="7EFD5FAD" w14:textId="77777777" w:rsidR="006B263F" w:rsidRPr="00CF1A49" w:rsidRDefault="006B263F" w:rsidP="006B263F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B263F" w:rsidRPr="00CF1A49" w14:paraId="6B549C4C" w14:textId="77777777" w:rsidTr="002904AB">
        <w:tc>
          <w:tcPr>
            <w:tcW w:w="9290" w:type="dxa"/>
          </w:tcPr>
          <w:p w14:paraId="594C71C6" w14:textId="77777777" w:rsidR="006B263F" w:rsidRPr="00CF1A49" w:rsidRDefault="006B263F" w:rsidP="001D0BF1">
            <w:pPr>
              <w:pStyle w:val="Heading3"/>
              <w:contextualSpacing w:val="0"/>
            </w:pPr>
            <w:r>
              <w:t xml:space="preserve">09/2019 </w:t>
            </w:r>
            <w:r w:rsidRPr="00CF1A49">
              <w:t>–</w:t>
            </w:r>
            <w:r>
              <w:t xml:space="preserve"> 09/2023</w:t>
            </w:r>
          </w:p>
          <w:p w14:paraId="64B59191" w14:textId="77777777" w:rsidR="006B263F" w:rsidRPr="00CF1A49" w:rsidRDefault="006B263F" w:rsidP="001D0BF1">
            <w:pPr>
              <w:pStyle w:val="Heading2"/>
              <w:contextualSpacing w:val="0"/>
            </w:pPr>
            <w:r w:rsidRPr="002904AB">
              <w:t>BACHELOR'S</w:t>
            </w:r>
            <w:r w:rsidRPr="00CF1A49">
              <w:t xml:space="preserve">, </w:t>
            </w:r>
            <w:r>
              <w:rPr>
                <w:rStyle w:val="SubtleReference"/>
              </w:rPr>
              <w:t>Helwan University</w:t>
            </w:r>
          </w:p>
          <w:p w14:paraId="249E634F" w14:textId="77777777" w:rsidR="006B263F" w:rsidRPr="00CF1A49" w:rsidRDefault="006B263F" w:rsidP="007538DC">
            <w:pPr>
              <w:contextualSpacing w:val="0"/>
              <w:rPr>
                <w:rtl/>
                <w:lang w:bidi="ar-EG"/>
              </w:rPr>
            </w:pPr>
            <w:r>
              <w:t>I am graduated from faculty of computer science and artificial intelligence,</w:t>
            </w:r>
            <w:r w:rsidRPr="008B07DA">
              <w:t xml:space="preserve"> Department of Medical Information</w:t>
            </w:r>
            <w:r>
              <w:t xml:space="preserve"> with a GPA of 3.7/4 (Excellent)</w:t>
            </w:r>
          </w:p>
        </w:tc>
      </w:tr>
    </w:tbl>
    <w:p w14:paraId="786EF209" w14:textId="77777777" w:rsidR="00E26795" w:rsidRDefault="00E26795" w:rsidP="00E26795">
      <w:pPr>
        <w:pStyle w:val="Heading1"/>
      </w:pPr>
      <w:r>
        <w:lastRenderedPageBreak/>
        <w:t>Projects</w:t>
      </w:r>
    </w:p>
    <w:p w14:paraId="32D9A3A3" w14:textId="77777777" w:rsidR="00ED7349" w:rsidRDefault="00ED7349" w:rsidP="00ED7349">
      <w:pPr>
        <w:pStyle w:val="Heading1"/>
        <w:jc w:val="center"/>
      </w:pPr>
    </w:p>
    <w:p w14:paraId="1B6835C7" w14:textId="46FAF7BC" w:rsidR="00ED7349" w:rsidRDefault="00ED7349" w:rsidP="00ED734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rFonts w:ascii="Nunito" w:hAnsi="Nunito"/>
          <w:b/>
          <w:bCs/>
          <w:color w:val="002D6B"/>
          <w:shd w:val="clear" w:color="auto" w:fill="FFFFFF"/>
        </w:rPr>
        <w:t>Full-Stack</w:t>
      </w:r>
    </w:p>
    <w:p w14:paraId="07E3D310" w14:textId="77777777" w:rsidR="00ED7349" w:rsidRDefault="00ED7349" w:rsidP="00ED7349">
      <w:pPr>
        <w:pStyle w:val="ListBullet"/>
        <w:jc w:val="center"/>
      </w:pPr>
      <w:r>
        <w:t>Digital Hospital</w:t>
      </w:r>
    </w:p>
    <w:p w14:paraId="4A24B007" w14:textId="77777777" w:rsidR="00ED7349" w:rsidRDefault="00ED7349" w:rsidP="00ED7349">
      <w:pPr>
        <w:pStyle w:val="ListBullet"/>
        <w:jc w:val="center"/>
      </w:pPr>
      <w:r>
        <w:t>College Exam Management System</w:t>
      </w:r>
    </w:p>
    <w:p w14:paraId="5D35A286" w14:textId="77777777" w:rsidR="00ED7349" w:rsidRDefault="00ED7349" w:rsidP="00ED7349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5048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665"/>
        <w:gridCol w:w="4785"/>
      </w:tblGrid>
      <w:tr w:rsidR="001D5719" w:rsidRPr="006E1507" w14:paraId="24FA1823" w14:textId="77777777" w:rsidTr="00ED7349">
        <w:trPr>
          <w:trHeight w:val="1920"/>
        </w:trPr>
        <w:tc>
          <w:tcPr>
            <w:tcW w:w="4665" w:type="dxa"/>
          </w:tcPr>
          <w:p w14:paraId="16CF8E81" w14:textId="21589992" w:rsidR="001A484E" w:rsidRDefault="00B02C98" w:rsidP="00ED734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PYTHON</w:t>
            </w:r>
          </w:p>
          <w:p w14:paraId="46C8DB12" w14:textId="44DE14C4" w:rsidR="001D5719" w:rsidRPr="006E1507" w:rsidRDefault="001D5719" w:rsidP="001D5719">
            <w:pPr>
              <w:pStyle w:val="ListBullet"/>
              <w:contextualSpacing w:val="0"/>
            </w:pPr>
            <w:r>
              <w:t>Library Management System</w:t>
            </w:r>
          </w:p>
          <w:p w14:paraId="22891F6D" w14:textId="2E34FB9E" w:rsidR="001D5719" w:rsidRDefault="001D5719" w:rsidP="001D5719">
            <w:pPr>
              <w:pStyle w:val="ListBullet"/>
              <w:contextualSpacing w:val="0"/>
            </w:pPr>
            <w:r>
              <w:t>Ransomware (client, server)</w:t>
            </w:r>
          </w:p>
          <w:p w14:paraId="41EAFF21" w14:textId="77535824" w:rsidR="00ED7349" w:rsidRPr="006E1507" w:rsidRDefault="001D5719" w:rsidP="00ED7349">
            <w:pPr>
              <w:pStyle w:val="ListBullet"/>
            </w:pPr>
            <w:r>
              <w:t>Digital Image Process</w:t>
            </w:r>
            <w:r w:rsidR="001A484E">
              <w:t>o</w:t>
            </w:r>
            <w:r w:rsidR="00ED7349">
              <w:t>r</w:t>
            </w:r>
          </w:p>
        </w:tc>
        <w:tc>
          <w:tcPr>
            <w:tcW w:w="4785" w:type="dxa"/>
            <w:tcMar>
              <w:left w:w="360" w:type="dxa"/>
            </w:tcMar>
          </w:tcPr>
          <w:p w14:paraId="6F4A7771" w14:textId="59CCE52E" w:rsidR="001D5719" w:rsidRDefault="00B02C98" w:rsidP="00934AAD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AI</w:t>
            </w:r>
          </w:p>
          <w:p w14:paraId="16D52948" w14:textId="382AD505" w:rsidR="001D5719" w:rsidRPr="00B02C98" w:rsidRDefault="001D5719" w:rsidP="001D571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02C98">
              <w:rPr>
                <w:sz w:val="20"/>
                <w:szCs w:val="20"/>
              </w:rPr>
              <w:t>Twitter Sentiment Analysis &amp; Emotion Detection</w:t>
            </w:r>
          </w:p>
          <w:p w14:paraId="0A9D731F" w14:textId="58D8615C" w:rsidR="001D5719" w:rsidRPr="006E1507" w:rsidRDefault="00B02C98" w:rsidP="001D5719">
            <w:pPr>
              <w:pStyle w:val="ListBullet"/>
              <w:contextualSpacing w:val="0"/>
            </w:pPr>
            <w:r>
              <w:t>Brain Tumor Prediction</w:t>
            </w:r>
            <w:r w:rsidR="001D5719">
              <w:t xml:space="preserve"> </w:t>
            </w:r>
          </w:p>
          <w:p w14:paraId="55561612" w14:textId="1EA22D09" w:rsidR="001D5719" w:rsidRPr="006E1507" w:rsidRDefault="00B02C98" w:rsidP="001D5719">
            <w:pPr>
              <w:pStyle w:val="ListBullet"/>
              <w:contextualSpacing w:val="0"/>
            </w:pPr>
            <w:r w:rsidRPr="002E204A">
              <w:t>Clinical Decision Support System</w:t>
            </w:r>
          </w:p>
          <w:p w14:paraId="3969A560" w14:textId="117852B5" w:rsidR="001D5719" w:rsidRPr="006E1507" w:rsidRDefault="00B02C98" w:rsidP="00B02C98">
            <w:pPr>
              <w:pStyle w:val="ListBullet"/>
              <w:contextualSpacing w:val="0"/>
            </w:pPr>
            <w:r>
              <w:t>Face Detection on Live Videos</w:t>
            </w:r>
          </w:p>
        </w:tc>
      </w:tr>
      <w:tr w:rsidR="00ED7349" w:rsidRPr="006E1507" w14:paraId="0BAC9B18" w14:textId="77777777" w:rsidTr="00ED7349">
        <w:trPr>
          <w:trHeight w:val="1920"/>
        </w:trPr>
        <w:tc>
          <w:tcPr>
            <w:tcW w:w="4665" w:type="dxa"/>
          </w:tcPr>
          <w:p w14:paraId="5A45066A" w14:textId="77777777" w:rsidR="00ED7349" w:rsidRDefault="00ED7349" w:rsidP="00ED7349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DevOps</w:t>
            </w:r>
          </w:p>
          <w:p w14:paraId="2513EF72" w14:textId="77777777" w:rsidR="00ED7349" w:rsidRPr="006E1507" w:rsidRDefault="00ED7349" w:rsidP="00ED7349">
            <w:pPr>
              <w:pStyle w:val="ListBullet"/>
              <w:contextualSpacing w:val="0"/>
            </w:pPr>
            <w:r w:rsidRPr="00E750C5">
              <w:t>Deploy Static website on AWS</w:t>
            </w:r>
          </w:p>
          <w:p w14:paraId="08D5A137" w14:textId="77777777" w:rsidR="00ED7349" w:rsidRPr="00B02C98" w:rsidRDefault="00ED7349" w:rsidP="00ED7349">
            <w:pPr>
              <w:pStyle w:val="ListBullet"/>
              <w:contextualSpacing w:val="0"/>
            </w:pPr>
            <w:r w:rsidRPr="00B02C98">
              <w:t>Deploy a high-availability web app using CloudFormation</w:t>
            </w:r>
          </w:p>
          <w:p w14:paraId="3123AB0A" w14:textId="546A67E8" w:rsidR="00ED7349" w:rsidRPr="00ED7349" w:rsidRDefault="00ED7349" w:rsidP="00ED7349">
            <w:pPr>
              <w:pStyle w:val="ListBullet"/>
              <w:contextualSpacing w:val="0"/>
            </w:pPr>
            <w:r>
              <w:t xml:space="preserve">Created a full CI/CD Pipeline for a NodeJS Application on AWS using Infrastructure as Code, Ansible, and </w:t>
            </w:r>
            <w:proofErr w:type="spellStart"/>
            <w:r>
              <w:t>CircleCi</w:t>
            </w:r>
            <w:proofErr w:type="spellEnd"/>
          </w:p>
        </w:tc>
        <w:tc>
          <w:tcPr>
            <w:tcW w:w="4785" w:type="dxa"/>
            <w:tcMar>
              <w:left w:w="360" w:type="dxa"/>
            </w:tcMar>
          </w:tcPr>
          <w:p w14:paraId="7A7ECBDD" w14:textId="77777777" w:rsidR="00ED7349" w:rsidRDefault="00ED7349" w:rsidP="00ED7349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Nunito" w:hAnsi="Nunito"/>
                <w:b/>
                <w:bCs/>
                <w:color w:val="002D6B"/>
                <w:shd w:val="clear" w:color="auto" w:fill="FFFFFF"/>
              </w:rPr>
              <w:t>JAVA</w:t>
            </w:r>
          </w:p>
          <w:p w14:paraId="6D5FE08F" w14:textId="77777777" w:rsidR="00ED7349" w:rsidRPr="00B02C98" w:rsidRDefault="00ED7349" w:rsidP="00ED7349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t>Hyper Market Management System</w:t>
            </w:r>
          </w:p>
          <w:p w14:paraId="365313DE" w14:textId="77777777" w:rsidR="00ED7349" w:rsidRDefault="00ED7349" w:rsidP="00ED7349">
            <w:pPr>
              <w:pStyle w:val="ListBullet"/>
              <w:contextualSpacing w:val="0"/>
            </w:pPr>
            <w:r>
              <w:t>Notepad</w:t>
            </w:r>
            <w:r>
              <w:t xml:space="preserve"> </w:t>
            </w:r>
          </w:p>
          <w:p w14:paraId="40655CF9" w14:textId="2CA7A433" w:rsidR="00ED7349" w:rsidRPr="00ED7349" w:rsidRDefault="00ED7349" w:rsidP="00ED7349">
            <w:pPr>
              <w:pStyle w:val="ListBullet"/>
              <w:contextualSpacing w:val="0"/>
            </w:pPr>
            <w:r>
              <w:t>File Encryptor</w:t>
            </w:r>
          </w:p>
        </w:tc>
      </w:tr>
    </w:tbl>
    <w:p w14:paraId="2E61AA5C" w14:textId="374984B9" w:rsidR="00ED7349" w:rsidRPr="006E1507" w:rsidRDefault="00ED7349" w:rsidP="00ED7349">
      <w:pPr>
        <w:pStyle w:val="Heading1"/>
      </w:pPr>
    </w:p>
    <w:sectPr w:rsidR="00ED7349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DF56A" w14:textId="77777777" w:rsidR="00CF454F" w:rsidRDefault="00CF454F" w:rsidP="0068194B">
      <w:r>
        <w:separator/>
      </w:r>
    </w:p>
    <w:p w14:paraId="523CAC7D" w14:textId="77777777" w:rsidR="00CF454F" w:rsidRDefault="00CF454F"/>
    <w:p w14:paraId="7CB20E19" w14:textId="77777777" w:rsidR="00CF454F" w:rsidRDefault="00CF454F"/>
  </w:endnote>
  <w:endnote w:type="continuationSeparator" w:id="0">
    <w:p w14:paraId="3B92F8B7" w14:textId="77777777" w:rsidR="00CF454F" w:rsidRDefault="00CF454F" w:rsidP="0068194B">
      <w:r>
        <w:continuationSeparator/>
      </w:r>
    </w:p>
    <w:p w14:paraId="105C6956" w14:textId="77777777" w:rsidR="00CF454F" w:rsidRDefault="00CF454F"/>
    <w:p w14:paraId="4441CE73" w14:textId="77777777" w:rsidR="00CF454F" w:rsidRDefault="00CF4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B776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42BE5" w14:textId="77777777" w:rsidR="00CF454F" w:rsidRDefault="00CF454F" w:rsidP="0068194B">
      <w:r>
        <w:separator/>
      </w:r>
    </w:p>
    <w:p w14:paraId="6F24C41C" w14:textId="77777777" w:rsidR="00CF454F" w:rsidRDefault="00CF454F"/>
    <w:p w14:paraId="708450CB" w14:textId="77777777" w:rsidR="00CF454F" w:rsidRDefault="00CF454F"/>
  </w:footnote>
  <w:footnote w:type="continuationSeparator" w:id="0">
    <w:p w14:paraId="1FC98DB0" w14:textId="77777777" w:rsidR="00CF454F" w:rsidRDefault="00CF454F" w:rsidP="0068194B">
      <w:r>
        <w:continuationSeparator/>
      </w:r>
    </w:p>
    <w:p w14:paraId="124D4AD8" w14:textId="77777777" w:rsidR="00CF454F" w:rsidRDefault="00CF454F"/>
    <w:p w14:paraId="3A3CF2E5" w14:textId="77777777" w:rsidR="00CF454F" w:rsidRDefault="00CF45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DAE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8533E5" wp14:editId="6824A0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4B12C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8E8AE3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8E4739"/>
    <w:multiLevelType w:val="hybridMultilevel"/>
    <w:tmpl w:val="880A4E2C"/>
    <w:lvl w:ilvl="0" w:tplc="7F16E9B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7626968">
    <w:abstractNumId w:val="9"/>
  </w:num>
  <w:num w:numId="2" w16cid:durableId="453138466">
    <w:abstractNumId w:val="8"/>
  </w:num>
  <w:num w:numId="3" w16cid:durableId="629438532">
    <w:abstractNumId w:val="7"/>
  </w:num>
  <w:num w:numId="4" w16cid:durableId="1714234273">
    <w:abstractNumId w:val="6"/>
  </w:num>
  <w:num w:numId="5" w16cid:durableId="796140364">
    <w:abstractNumId w:val="10"/>
  </w:num>
  <w:num w:numId="6" w16cid:durableId="678192897">
    <w:abstractNumId w:val="3"/>
  </w:num>
  <w:num w:numId="7" w16cid:durableId="1973048640">
    <w:abstractNumId w:val="12"/>
  </w:num>
  <w:num w:numId="8" w16cid:durableId="1690063063">
    <w:abstractNumId w:val="2"/>
  </w:num>
  <w:num w:numId="9" w16cid:durableId="1143539943">
    <w:abstractNumId w:val="13"/>
  </w:num>
  <w:num w:numId="10" w16cid:durableId="1800685076">
    <w:abstractNumId w:val="5"/>
  </w:num>
  <w:num w:numId="11" w16cid:durableId="1267886268">
    <w:abstractNumId w:val="4"/>
  </w:num>
  <w:num w:numId="12" w16cid:durableId="1064179768">
    <w:abstractNumId w:val="1"/>
  </w:num>
  <w:num w:numId="13" w16cid:durableId="519203659">
    <w:abstractNumId w:val="0"/>
  </w:num>
  <w:num w:numId="14" w16cid:durableId="1235896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CF"/>
    <w:rsid w:val="000001EF"/>
    <w:rsid w:val="00007322"/>
    <w:rsid w:val="00007728"/>
    <w:rsid w:val="00022EB2"/>
    <w:rsid w:val="00024584"/>
    <w:rsid w:val="00024730"/>
    <w:rsid w:val="0005236A"/>
    <w:rsid w:val="00055E95"/>
    <w:rsid w:val="0007021F"/>
    <w:rsid w:val="00094364"/>
    <w:rsid w:val="000A7A03"/>
    <w:rsid w:val="000B2BA5"/>
    <w:rsid w:val="000F2F8C"/>
    <w:rsid w:val="000F75E2"/>
    <w:rsid w:val="0010006E"/>
    <w:rsid w:val="001045A8"/>
    <w:rsid w:val="00114A91"/>
    <w:rsid w:val="001427E1"/>
    <w:rsid w:val="00163668"/>
    <w:rsid w:val="00171566"/>
    <w:rsid w:val="00174676"/>
    <w:rsid w:val="001755A8"/>
    <w:rsid w:val="001812A3"/>
    <w:rsid w:val="00184014"/>
    <w:rsid w:val="00192008"/>
    <w:rsid w:val="001A484E"/>
    <w:rsid w:val="001B0327"/>
    <w:rsid w:val="001B309E"/>
    <w:rsid w:val="001C0E68"/>
    <w:rsid w:val="001C4B6F"/>
    <w:rsid w:val="001C5B0B"/>
    <w:rsid w:val="001D0BF1"/>
    <w:rsid w:val="001D571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8AF"/>
    <w:rsid w:val="0024720C"/>
    <w:rsid w:val="002617AE"/>
    <w:rsid w:val="002638D0"/>
    <w:rsid w:val="002647D3"/>
    <w:rsid w:val="00275EAE"/>
    <w:rsid w:val="002904AB"/>
    <w:rsid w:val="00294998"/>
    <w:rsid w:val="00297F18"/>
    <w:rsid w:val="002A1945"/>
    <w:rsid w:val="002A2942"/>
    <w:rsid w:val="002B012C"/>
    <w:rsid w:val="002B2958"/>
    <w:rsid w:val="002B3FC8"/>
    <w:rsid w:val="002D23C5"/>
    <w:rsid w:val="002D6137"/>
    <w:rsid w:val="002E204A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5E8C"/>
    <w:rsid w:val="00384458"/>
    <w:rsid w:val="003A0632"/>
    <w:rsid w:val="003A30E5"/>
    <w:rsid w:val="003A6ADF"/>
    <w:rsid w:val="003B5928"/>
    <w:rsid w:val="003C6C02"/>
    <w:rsid w:val="003D380F"/>
    <w:rsid w:val="003E160D"/>
    <w:rsid w:val="003F1D5F"/>
    <w:rsid w:val="003F625E"/>
    <w:rsid w:val="00405128"/>
    <w:rsid w:val="00406CFF"/>
    <w:rsid w:val="00407C10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0FC"/>
    <w:rsid w:val="004A1FAE"/>
    <w:rsid w:val="004A32FF"/>
    <w:rsid w:val="004B06EB"/>
    <w:rsid w:val="004B6AD0"/>
    <w:rsid w:val="004C2D5D"/>
    <w:rsid w:val="004C33E1"/>
    <w:rsid w:val="004C6C7A"/>
    <w:rsid w:val="004E01EB"/>
    <w:rsid w:val="004E2794"/>
    <w:rsid w:val="00510392"/>
    <w:rsid w:val="00513E2A"/>
    <w:rsid w:val="00566A35"/>
    <w:rsid w:val="0056701E"/>
    <w:rsid w:val="005740D7"/>
    <w:rsid w:val="005A0F26"/>
    <w:rsid w:val="005A1370"/>
    <w:rsid w:val="005A1B10"/>
    <w:rsid w:val="005A6850"/>
    <w:rsid w:val="005B1B1B"/>
    <w:rsid w:val="005C5932"/>
    <w:rsid w:val="005D1334"/>
    <w:rsid w:val="005D3CA7"/>
    <w:rsid w:val="005D4CC1"/>
    <w:rsid w:val="005F4B91"/>
    <w:rsid w:val="005F55D2"/>
    <w:rsid w:val="0062312F"/>
    <w:rsid w:val="00625F2C"/>
    <w:rsid w:val="006462E5"/>
    <w:rsid w:val="006618E9"/>
    <w:rsid w:val="00676542"/>
    <w:rsid w:val="0068194B"/>
    <w:rsid w:val="00692703"/>
    <w:rsid w:val="006A1962"/>
    <w:rsid w:val="006A64E5"/>
    <w:rsid w:val="006B263F"/>
    <w:rsid w:val="006B5D48"/>
    <w:rsid w:val="006B7D7B"/>
    <w:rsid w:val="006C1A5E"/>
    <w:rsid w:val="006D65FA"/>
    <w:rsid w:val="006E1507"/>
    <w:rsid w:val="00701E8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6799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07DA"/>
    <w:rsid w:val="008C7056"/>
    <w:rsid w:val="008E298E"/>
    <w:rsid w:val="008E3BC5"/>
    <w:rsid w:val="008F3B14"/>
    <w:rsid w:val="008F6427"/>
    <w:rsid w:val="009009E8"/>
    <w:rsid w:val="00901899"/>
    <w:rsid w:val="0090344B"/>
    <w:rsid w:val="00905715"/>
    <w:rsid w:val="009125DE"/>
    <w:rsid w:val="0091321E"/>
    <w:rsid w:val="00913946"/>
    <w:rsid w:val="0092726B"/>
    <w:rsid w:val="009361BA"/>
    <w:rsid w:val="0094470F"/>
    <w:rsid w:val="00944F78"/>
    <w:rsid w:val="009510E7"/>
    <w:rsid w:val="00952C89"/>
    <w:rsid w:val="009543FD"/>
    <w:rsid w:val="009571D8"/>
    <w:rsid w:val="009650EA"/>
    <w:rsid w:val="0097563D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769"/>
    <w:rsid w:val="00A93A5D"/>
    <w:rsid w:val="00A941CF"/>
    <w:rsid w:val="00AB32F8"/>
    <w:rsid w:val="00AB610B"/>
    <w:rsid w:val="00AD360E"/>
    <w:rsid w:val="00AD40FB"/>
    <w:rsid w:val="00AD782D"/>
    <w:rsid w:val="00AD7C85"/>
    <w:rsid w:val="00AE7650"/>
    <w:rsid w:val="00B02C9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4D1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54F"/>
    <w:rsid w:val="00D0630C"/>
    <w:rsid w:val="00D243A9"/>
    <w:rsid w:val="00D305E5"/>
    <w:rsid w:val="00D37CD3"/>
    <w:rsid w:val="00D5584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DFD"/>
    <w:rsid w:val="00E2397A"/>
    <w:rsid w:val="00E254DB"/>
    <w:rsid w:val="00E26795"/>
    <w:rsid w:val="00E300FC"/>
    <w:rsid w:val="00E362DB"/>
    <w:rsid w:val="00E5632B"/>
    <w:rsid w:val="00E70240"/>
    <w:rsid w:val="00E71E6B"/>
    <w:rsid w:val="00E750C5"/>
    <w:rsid w:val="00E7741D"/>
    <w:rsid w:val="00E81CC5"/>
    <w:rsid w:val="00E85A87"/>
    <w:rsid w:val="00E85B4A"/>
    <w:rsid w:val="00E9528E"/>
    <w:rsid w:val="00EA5099"/>
    <w:rsid w:val="00EC1351"/>
    <w:rsid w:val="00EC4CBF"/>
    <w:rsid w:val="00ED7349"/>
    <w:rsid w:val="00EE2CA8"/>
    <w:rsid w:val="00EF17E8"/>
    <w:rsid w:val="00EF51D9"/>
    <w:rsid w:val="00F130DD"/>
    <w:rsid w:val="00F24884"/>
    <w:rsid w:val="00F476C4"/>
    <w:rsid w:val="00F61DF9"/>
    <w:rsid w:val="00F72D16"/>
    <w:rsid w:val="00F81960"/>
    <w:rsid w:val="00F82424"/>
    <w:rsid w:val="00F8769D"/>
    <w:rsid w:val="00F9350C"/>
    <w:rsid w:val="00F94B78"/>
    <w:rsid w:val="00F94EB5"/>
    <w:rsid w:val="00F9624D"/>
    <w:rsid w:val="00FB31C1"/>
    <w:rsid w:val="00FB58F2"/>
    <w:rsid w:val="00FB66B5"/>
    <w:rsid w:val="00FC014E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91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1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9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moud-a-noor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hmoudnoor9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oud-A-Noo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FDCD48747D4B509F5D483EB740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3C93B-06A3-4C6A-8491-9293F571022F}"/>
      </w:docPartPr>
      <w:docPartBody>
        <w:p w:rsidR="004362D3" w:rsidRDefault="00896B41">
          <w:pPr>
            <w:pStyle w:val="8DFDCD48747D4B509F5D483EB740819D"/>
          </w:pPr>
          <w:r w:rsidRPr="00CF1A49">
            <w:t>·</w:t>
          </w:r>
        </w:p>
      </w:docPartBody>
    </w:docPart>
    <w:docPart>
      <w:docPartPr>
        <w:name w:val="9C999EF524ED42AE8187D243DBCC2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E841-12F0-4EAF-A453-669F8B457437}"/>
      </w:docPartPr>
      <w:docPartBody>
        <w:p w:rsidR="004362D3" w:rsidRDefault="00896B41">
          <w:pPr>
            <w:pStyle w:val="9C999EF524ED42AE8187D243DBCC29FC"/>
          </w:pPr>
          <w:r w:rsidRPr="00CF1A49">
            <w:t>·</w:t>
          </w:r>
        </w:p>
      </w:docPartBody>
    </w:docPart>
    <w:docPart>
      <w:docPartPr>
        <w:name w:val="60F73A318D804656B82F2ACEF1E13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B383-5C7D-48A2-B9DB-08DEC7266CCD}"/>
      </w:docPartPr>
      <w:docPartBody>
        <w:p w:rsidR="004362D3" w:rsidRDefault="00896B41">
          <w:pPr>
            <w:pStyle w:val="60F73A318D804656B82F2ACEF1E13626"/>
          </w:pPr>
          <w:r w:rsidRPr="00CF1A49">
            <w:t>·</w:t>
          </w:r>
        </w:p>
      </w:docPartBody>
    </w:docPart>
    <w:docPart>
      <w:docPartPr>
        <w:name w:val="0818AECC8F9F466EB378CADD61234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4AB31-F002-4FED-8EF4-46D8EEC5489B}"/>
      </w:docPartPr>
      <w:docPartBody>
        <w:p w:rsidR="00DA47C1" w:rsidRDefault="007A011A" w:rsidP="007A011A">
          <w:pPr>
            <w:pStyle w:val="0818AECC8F9F466EB378CADD61234E9D"/>
          </w:pPr>
          <w:r w:rsidRPr="00CF1A49">
            <w:t>Skills</w:t>
          </w:r>
        </w:p>
      </w:docPartBody>
    </w:docPart>
    <w:docPart>
      <w:docPartPr>
        <w:name w:val="9E4C9797442D498CA6448C5E569B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181FB-3FAA-43A6-ADB6-E1BC4B308429}"/>
      </w:docPartPr>
      <w:docPartBody>
        <w:p w:rsidR="00DA47C1" w:rsidRDefault="007A011A" w:rsidP="007A011A">
          <w:pPr>
            <w:pStyle w:val="9E4C9797442D498CA6448C5E569B6338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74"/>
    <w:rsid w:val="00094364"/>
    <w:rsid w:val="0012174B"/>
    <w:rsid w:val="001C33E4"/>
    <w:rsid w:val="001C38D7"/>
    <w:rsid w:val="001D6540"/>
    <w:rsid w:val="00306C02"/>
    <w:rsid w:val="003F4CD7"/>
    <w:rsid w:val="004362D3"/>
    <w:rsid w:val="00443430"/>
    <w:rsid w:val="004709B5"/>
    <w:rsid w:val="00562FA4"/>
    <w:rsid w:val="005C0900"/>
    <w:rsid w:val="006A2274"/>
    <w:rsid w:val="007A011A"/>
    <w:rsid w:val="007F424B"/>
    <w:rsid w:val="00896B41"/>
    <w:rsid w:val="008D1FAA"/>
    <w:rsid w:val="0094470F"/>
    <w:rsid w:val="00AD71E2"/>
    <w:rsid w:val="00B904FF"/>
    <w:rsid w:val="00BE5426"/>
    <w:rsid w:val="00CA0BA3"/>
    <w:rsid w:val="00D55843"/>
    <w:rsid w:val="00D67134"/>
    <w:rsid w:val="00DA47C1"/>
    <w:rsid w:val="00F404D9"/>
    <w:rsid w:val="00F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FDCD48747D4B509F5D483EB740819D">
    <w:name w:val="8DFDCD48747D4B509F5D483EB740819D"/>
  </w:style>
  <w:style w:type="paragraph" w:customStyle="1" w:styleId="9C999EF524ED42AE8187D243DBCC29FC">
    <w:name w:val="9C999EF524ED42AE8187D243DBCC29FC"/>
  </w:style>
  <w:style w:type="paragraph" w:customStyle="1" w:styleId="60F73A318D804656B82F2ACEF1E13626">
    <w:name w:val="60F73A318D804656B82F2ACEF1E1362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818AECC8F9F466EB378CADD61234E9D">
    <w:name w:val="0818AECC8F9F466EB378CADD61234E9D"/>
    <w:rsid w:val="007A01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C9797442D498CA6448C5E569B6338">
    <w:name w:val="9E4C9797442D498CA6448C5E569B6338"/>
    <w:rsid w:val="007A011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2023-01-06T13:36:00Z</dcterms:created>
  <dcterms:modified xsi:type="dcterms:W3CDTF">2024-09-11T11:11:00Z</dcterms:modified>
  <cp:category/>
</cp:coreProperties>
</file>